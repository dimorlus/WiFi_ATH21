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6A3E" w14:textId="77777777" w:rsidR="00067E18" w:rsidRPr="0097524A" w:rsidRDefault="00067E18" w:rsidP="00067E18">
      <w:pPr>
        <w:pStyle w:val="Title"/>
        <w:rPr>
          <w:sz w:val="24"/>
          <w:szCs w:val="24"/>
          <w:u w:val="single"/>
          <w:rtl/>
        </w:rPr>
      </w:pPr>
      <w:r w:rsidRPr="0097524A">
        <w:rPr>
          <w:sz w:val="24"/>
          <w:szCs w:val="24"/>
          <w:u w:val="single"/>
          <w:rtl/>
        </w:rPr>
        <w:t>מעקב טמפרטורה ולחות</w:t>
      </w:r>
      <w:r w:rsidRPr="0097524A">
        <w:rPr>
          <w:rFonts w:hint="cs"/>
          <w:sz w:val="24"/>
          <w:szCs w:val="24"/>
          <w:u w:val="single"/>
          <w:rtl/>
        </w:rPr>
        <w:t xml:space="preserve"> (ט0831)</w:t>
      </w:r>
    </w:p>
    <w:p w14:paraId="74A78D69" w14:textId="77777777" w:rsidR="00067E18" w:rsidRPr="00BB4799" w:rsidRDefault="00067E18" w:rsidP="00067E18">
      <w:pPr>
        <w:jc w:val="center"/>
        <w:rPr>
          <w:rFonts w:ascii="Tahoma" w:hAnsi="Tahoma" w:cs="Tahoma"/>
          <w:b/>
          <w:bCs/>
          <w:sz w:val="24"/>
          <w:rtl/>
        </w:rPr>
      </w:pPr>
    </w:p>
    <w:tbl>
      <w:tblPr>
        <w:tblpPr w:leftFromText="180" w:rightFromText="180" w:vertAnchor="text" w:tblpXSpec="center" w:tblpY="1"/>
        <w:tblOverlap w:val="never"/>
        <w:bidiVisual/>
        <w:tblW w:w="8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956"/>
        <w:gridCol w:w="1618"/>
        <w:gridCol w:w="1424"/>
        <w:gridCol w:w="1662"/>
      </w:tblGrid>
      <w:tr w:rsidR="00067E18" w:rsidRPr="00BB4799" w14:paraId="3E51BB43" w14:textId="77777777" w:rsidTr="00043BBB">
        <w:trPr>
          <w:tblHeader/>
        </w:trPr>
        <w:tc>
          <w:tcPr>
            <w:tcW w:w="1620" w:type="dxa"/>
          </w:tcPr>
          <w:p w14:paraId="5AE8DA85" w14:textId="77777777" w:rsidR="00067E18" w:rsidRPr="00BB4799" w:rsidRDefault="00067E18" w:rsidP="00D36E2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B4799">
              <w:rPr>
                <w:rFonts w:ascii="Arial" w:hAnsi="Arial" w:cs="Arial"/>
                <w:b/>
                <w:bCs/>
                <w:sz w:val="24"/>
                <w:rtl/>
              </w:rPr>
              <w:t>תאריך</w:t>
            </w:r>
          </w:p>
        </w:tc>
        <w:tc>
          <w:tcPr>
            <w:tcW w:w="1956" w:type="dxa"/>
          </w:tcPr>
          <w:p w14:paraId="32141761" w14:textId="77777777" w:rsidR="00067E18" w:rsidRPr="00BB4799" w:rsidRDefault="00067E18" w:rsidP="00D36E2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B4799">
              <w:rPr>
                <w:rFonts w:ascii="Arial" w:hAnsi="Arial" w:cs="Arial"/>
                <w:b/>
                <w:bCs/>
                <w:sz w:val="24"/>
                <w:rtl/>
              </w:rPr>
              <w:t>שעה</w:t>
            </w:r>
          </w:p>
        </w:tc>
        <w:tc>
          <w:tcPr>
            <w:tcW w:w="1618" w:type="dxa"/>
          </w:tcPr>
          <w:p w14:paraId="039E4BF6" w14:textId="77777777" w:rsidR="00067E18" w:rsidRDefault="00067E18" w:rsidP="00D36E2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BB4799">
              <w:rPr>
                <w:rFonts w:ascii="Arial" w:hAnsi="Arial" w:cs="Arial"/>
                <w:b/>
                <w:bCs/>
                <w:sz w:val="24"/>
                <w:rtl/>
              </w:rPr>
              <w:t>טמפרטורה</w:t>
            </w:r>
          </w:p>
          <w:p w14:paraId="47D1AFC4" w14:textId="2BF3A052" w:rsidR="00214BF9" w:rsidRPr="00BB4799" w:rsidRDefault="00214BF9" w:rsidP="00D36E2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 xml:space="preserve">23 ± 3, </w:t>
            </w:r>
            <w:r>
              <w:rPr>
                <w:rFonts w:ascii="Calibri" w:hAnsi="Calibri" w:cs="Calibri"/>
                <w:b/>
                <w:bCs/>
                <w:sz w:val="24"/>
              </w:rPr>
              <w:t>°</w:t>
            </w:r>
            <w:r>
              <w:rPr>
                <w:rFonts w:ascii="Arial" w:hAnsi="Arial" w:cs="Arial"/>
                <w:b/>
                <w:bCs/>
                <w:sz w:val="24"/>
              </w:rPr>
              <w:t>C</w:t>
            </w:r>
          </w:p>
        </w:tc>
        <w:tc>
          <w:tcPr>
            <w:tcW w:w="1424" w:type="dxa"/>
          </w:tcPr>
          <w:p w14:paraId="6487C4BA" w14:textId="77777777" w:rsidR="00067E18" w:rsidRDefault="00067E18" w:rsidP="00D36E2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b/>
                <w:bCs/>
                <w:sz w:val="24"/>
                <w:rtl/>
              </w:rPr>
              <w:t>לחות</w:t>
            </w:r>
            <w:r w:rsidR="00214BF9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14:paraId="5250CFA3" w14:textId="6B3807CF" w:rsidR="00214BF9" w:rsidRPr="00214BF9" w:rsidRDefault="00214BF9" w:rsidP="00214BF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40 ÷ 60, %</w:t>
            </w:r>
          </w:p>
        </w:tc>
        <w:tc>
          <w:tcPr>
            <w:tcW w:w="1662" w:type="dxa"/>
          </w:tcPr>
          <w:p w14:paraId="013A8D77" w14:textId="77777777" w:rsidR="00067E18" w:rsidRPr="00BB4799" w:rsidRDefault="00067E18" w:rsidP="00D36E2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b/>
                <w:bCs/>
                <w:sz w:val="24"/>
                <w:rtl/>
              </w:rPr>
              <w:t>חתימה</w:t>
            </w:r>
          </w:p>
        </w:tc>
      </w:tr>
      <w:tr w:rsidR="00AA0F9E" w:rsidRPr="00BB4799" w14:paraId="5772E3A4" w14:textId="77777777" w:rsidTr="00043BBB">
        <w:trPr>
          <w:cantSplit/>
          <w:trHeight w:val="157"/>
        </w:trPr>
        <w:tc>
          <w:tcPr>
            <w:tcW w:w="1620" w:type="dxa"/>
            <w:vAlign w:val="center"/>
          </w:tcPr>
          <w:p w14:paraId="16184D4F" w14:textId="1B8E1E64" w:rsidR="00AA0F9E" w:rsidRPr="00BB4799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01/08/25</w:t>
            </w:r>
          </w:p>
        </w:tc>
        <w:tc>
          <w:tcPr>
            <w:tcW w:w="1956" w:type="dxa"/>
            <w:vAlign w:val="center"/>
          </w:tcPr>
          <w:p w14:paraId="3D5A9037" w14:textId="0A8588A0" w:rsidR="00AA0F9E" w:rsidRPr="001B07FD" w:rsidRDefault="00AA0F9E" w:rsidP="00AA0F9E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1B07FD">
              <w:rPr>
                <w:rFonts w:ascii="Arial" w:hAnsi="Arial" w:cs="Arial" w:hint="cs"/>
                <w:b/>
                <w:bCs/>
                <w:sz w:val="24"/>
                <w:rtl/>
              </w:rPr>
              <w:t>שישי</w:t>
            </w:r>
          </w:p>
        </w:tc>
        <w:tc>
          <w:tcPr>
            <w:tcW w:w="1618" w:type="dxa"/>
          </w:tcPr>
          <w:p w14:paraId="565B5084" w14:textId="77777777" w:rsidR="00AA0F9E" w:rsidRPr="00BB4799" w:rsidRDefault="00AA0F9E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</w:tcPr>
          <w:p w14:paraId="082CBD2F" w14:textId="77777777" w:rsidR="00AA0F9E" w:rsidRPr="00BB4799" w:rsidRDefault="00AA0F9E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</w:tcPr>
          <w:p w14:paraId="376276C3" w14:textId="77777777" w:rsidR="00AA0F9E" w:rsidRPr="00BB4799" w:rsidRDefault="00AA0F9E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AA0F9E" w:rsidRPr="00BB4799" w14:paraId="2174C56D" w14:textId="77777777" w:rsidTr="00043BBB">
        <w:trPr>
          <w:cantSplit/>
          <w:trHeight w:val="157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3F71B1" w14:textId="3630AC35" w:rsidR="00AA0F9E" w:rsidRPr="00BB4799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02/08/25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F97D40" w14:textId="77777777" w:rsidR="00AA0F9E" w:rsidRPr="001B07FD" w:rsidRDefault="00AA0F9E" w:rsidP="00AA0F9E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1B07FD">
              <w:rPr>
                <w:rFonts w:ascii="Arial" w:hAnsi="Arial" w:cs="Arial" w:hint="cs"/>
                <w:b/>
                <w:bCs/>
                <w:sz w:val="24"/>
                <w:rtl/>
              </w:rPr>
              <w:t>שבת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46D3F2" w14:textId="77777777" w:rsidR="00AA0F9E" w:rsidRPr="00BB4799" w:rsidRDefault="00AA0F9E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93DC0A2" w14:textId="77777777" w:rsidR="00AA0F9E" w:rsidRPr="00BB4799" w:rsidRDefault="00AA0F9E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13D8E5" w14:textId="77777777" w:rsidR="00AA0F9E" w:rsidRPr="00BB4799" w:rsidRDefault="00AA0F9E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0BBDBB70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DCE229" w14:textId="044B4AD8" w:rsidR="00C94E45" w:rsidRDefault="007115AA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03/08/25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DD2565" w14:textId="35C1ECD4" w:rsidR="00C94E45" w:rsidRPr="001B07FD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0801E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FAC15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96968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09D72EE9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FB0C9E" w14:textId="77777777" w:rsidR="00C94E45" w:rsidRDefault="00C94E45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1FF25F" w14:textId="6BA755D5" w:rsidR="00C94E45" w:rsidRPr="001B07FD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16:00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212B4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48EAF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D29CD3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3BFA27A9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7CB7EA" w14:textId="5782EEEC" w:rsidR="00C94E45" w:rsidRDefault="007115AA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04/08/25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A84242" w14:textId="0D94BDE6" w:rsidR="00C94E45" w:rsidRPr="001B07FD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2A4EF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E3F2F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4AF087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68DB26D1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C0725E" w14:textId="77777777" w:rsidR="00C94E45" w:rsidRDefault="00C94E45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04B14" w14:textId="1E45DB3A" w:rsidR="00C94E45" w:rsidRPr="001B07FD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D0A51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01AD46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14D32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368BF5E0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F12A62" w14:textId="5514C540" w:rsidR="00C94E45" w:rsidRDefault="007115AA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05/08/25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F3D5C8" w14:textId="78F7FC29" w:rsidR="00C94E45" w:rsidRPr="001B07FD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D2DE1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B5CA82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26B8CA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5154D5AC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DDE85D" w14:textId="77777777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282BDA" w14:textId="5C91A4A8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70B9C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F5291B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36A496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005C2F27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FEDC8E" w14:textId="18E00936" w:rsidR="003C0FED" w:rsidRDefault="007115AA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06/08/25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FFE4B" w14:textId="5A66B34C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AB3A65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C028A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A5DC4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3FA6FB54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D7223" w14:textId="77777777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30A806" w14:textId="30F94486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AA92AC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99591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BC7A5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7406A422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EB44A0" w14:textId="65CE11BD" w:rsidR="003C0FED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07/08/25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B48784" w14:textId="65C6A151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FA12E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972D76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B7FA34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07615121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398863" w14:textId="77777777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31FA36" w14:textId="10279C10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89E98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8F0CE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AE288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81465C" w:rsidRPr="00BB4799" w14:paraId="3B6FB240" w14:textId="77777777" w:rsidTr="00043BBB">
        <w:trPr>
          <w:cantSplit/>
          <w:trHeight w:val="157"/>
        </w:trPr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308A59" w14:textId="2D8B778C" w:rsidR="0081465C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08/08/25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382F55" w14:textId="0173EA20" w:rsidR="0081465C" w:rsidRPr="001B07FD" w:rsidRDefault="00D83734" w:rsidP="00AA0F9E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rtl/>
              </w:rPr>
              <w:t>שישי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C8FCA" w14:textId="77777777" w:rsidR="0081465C" w:rsidRPr="00BB4799" w:rsidRDefault="0081465C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53644" w14:textId="77777777" w:rsidR="0081465C" w:rsidRPr="00BB4799" w:rsidRDefault="0081465C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1F93A4" w14:textId="77777777" w:rsidR="0081465C" w:rsidRPr="00BB4799" w:rsidRDefault="0081465C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81465C" w:rsidRPr="00BB4799" w14:paraId="379CEB09" w14:textId="77777777" w:rsidTr="00043BBB">
        <w:trPr>
          <w:cantSplit/>
          <w:trHeight w:val="157"/>
        </w:trPr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0A55A" w14:textId="5A760150" w:rsidR="0081465C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09/08/25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46F9F" w14:textId="56E96E25" w:rsidR="0081465C" w:rsidRPr="001B07FD" w:rsidRDefault="00D83734" w:rsidP="00AA0F9E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rtl/>
              </w:rPr>
              <w:t>שבט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7AFF41" w14:textId="77777777" w:rsidR="0081465C" w:rsidRPr="00BB4799" w:rsidRDefault="0081465C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9F27F1" w14:textId="77777777" w:rsidR="0081465C" w:rsidRPr="00BB4799" w:rsidRDefault="0081465C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0CC45C3" w14:textId="77777777" w:rsidR="0081465C" w:rsidRPr="00BB4799" w:rsidRDefault="0081465C" w:rsidP="00AA0F9E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5D8FD4B3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7A9FA0" w14:textId="7C1D3087" w:rsidR="003C0FED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10/08/25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4A6B95" w14:textId="3A14D4A2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0DFE49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E0F11D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EC105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1C44D1DC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0D5C97" w14:textId="77777777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A5DF5A" w14:textId="4C2E2870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16:00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765903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418F59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51935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1075C111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838C91" w14:textId="06DB9C6A" w:rsidR="003C0FED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11/08/25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B48BA3" w14:textId="21D22582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5DE646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7E127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540DA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0087E5B2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FB147C" w14:textId="77777777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4DA2C8" w14:textId="15F5B762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6A7BF2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1A99D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4B672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6E57AD4B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0B882" w14:textId="320C3B3E" w:rsidR="003C0FED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12/08/25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301C2" w14:textId="0E88E533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F74199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9C676B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384FBC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1E3252D7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CBCDF1" w14:textId="77777777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A85137" w14:textId="34CD8AA7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0B3CD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E8CDF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F3934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387BF1C4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303929" w14:textId="1A497DDC" w:rsidR="003C0FED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13/08/25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D83EE" w14:textId="4C4CFA31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8B177B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10913E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0BCE8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5B8B25A6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30F442" w14:textId="77777777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177080" w14:textId="4026F541" w:rsidR="003C0FED" w:rsidRPr="001B07FD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3C73F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3FB98C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DD46D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1631D6EE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67AEB" w14:textId="106E2D94" w:rsidR="003C0FED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14/08/25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6616A" w14:textId="5D0CEE11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3E364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762E6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79D6CB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3C0FED" w:rsidRPr="00BB4799" w14:paraId="26666B7E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52869" w14:textId="77777777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7C331D" w14:textId="5415DDF6" w:rsidR="003C0FED" w:rsidRDefault="003C0FED" w:rsidP="003C0FED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C1B9C1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FC8E6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B0AB4" w14:textId="77777777" w:rsidR="003C0FED" w:rsidRPr="00BB4799" w:rsidRDefault="003C0FED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EC5268" w:rsidRPr="00BB4799" w14:paraId="6289CF26" w14:textId="77777777" w:rsidTr="00043BBB">
        <w:trPr>
          <w:cantSplit/>
          <w:trHeight w:val="157"/>
        </w:trPr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B8CB14" w14:textId="6DD73345" w:rsidR="00EC5268" w:rsidRDefault="007115AA" w:rsidP="008A5166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15/08/25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38FDC" w14:textId="42AF41E4" w:rsidR="00EC5268" w:rsidRPr="00A700BE" w:rsidRDefault="00EC5268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A700BE">
              <w:rPr>
                <w:rFonts w:ascii="Arial" w:hAnsi="Arial" w:cs="Arial" w:hint="cs"/>
                <w:b/>
                <w:bCs/>
                <w:sz w:val="24"/>
                <w:rtl/>
              </w:rPr>
              <w:t>שישי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C2E3B6" w14:textId="77777777" w:rsidR="00EC5268" w:rsidRPr="00BB4799" w:rsidRDefault="00EC5268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A6691A" w14:textId="77777777" w:rsidR="00EC5268" w:rsidRPr="00BB4799" w:rsidRDefault="00EC5268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1AD5D3" w14:textId="77777777" w:rsidR="00EC5268" w:rsidRPr="00BB4799" w:rsidRDefault="00EC5268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EC5268" w:rsidRPr="00BB4799" w14:paraId="0F99E4E6" w14:textId="77777777" w:rsidTr="00043BBB">
        <w:trPr>
          <w:cantSplit/>
          <w:trHeight w:val="157"/>
        </w:trPr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9FC27E" w14:textId="2EADA492" w:rsidR="00EC5268" w:rsidRPr="007F3AA0" w:rsidRDefault="007115AA" w:rsidP="007F3A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F52A73" w14:textId="356C77A5" w:rsidR="00EC5268" w:rsidRPr="00A700BE" w:rsidRDefault="00EC5268" w:rsidP="003C0FED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A700BE">
              <w:rPr>
                <w:rFonts w:ascii="Arial" w:hAnsi="Arial" w:cs="Arial" w:hint="cs"/>
                <w:b/>
                <w:bCs/>
                <w:sz w:val="24"/>
                <w:rtl/>
              </w:rPr>
              <w:t>שבת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6A4CF9" w14:textId="77777777" w:rsidR="00EC5268" w:rsidRPr="00BB4799" w:rsidRDefault="00EC5268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17EC70" w14:textId="77777777" w:rsidR="00EC5268" w:rsidRPr="00BB4799" w:rsidRDefault="00EC5268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D64175" w14:textId="77777777" w:rsidR="00EC5268" w:rsidRPr="00BB4799" w:rsidRDefault="00EC5268" w:rsidP="003C0FED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F71EA8" w:rsidRPr="00BB4799" w14:paraId="689BBD48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E6ED2E" w14:textId="568F4B6E" w:rsidR="00F71EA8" w:rsidRDefault="007115AA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17/08/25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25BBD3" w14:textId="569A26FF" w:rsidR="00F71EA8" w:rsidRPr="00A700BE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A37DBF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1BD80A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BAE55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F71EA8" w:rsidRPr="00BB4799" w14:paraId="3B53A08C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EC864" w14:textId="77777777" w:rsidR="00F71EA8" w:rsidRDefault="00F71EA8" w:rsidP="00F71EA8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5A7807" w14:textId="72D6E897" w:rsidR="00F71EA8" w:rsidRPr="00A700BE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16:00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BB53E6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E709B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299D0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F71EA8" w:rsidRPr="00BB4799" w14:paraId="7C11BFAE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9C38EB" w14:textId="524DA55C" w:rsidR="00F71EA8" w:rsidRDefault="007115AA" w:rsidP="0039627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18/08/25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404E63" w14:textId="39A5CE89" w:rsidR="00F71EA8" w:rsidRPr="00A700BE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BFC97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5F16B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6B5111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F71EA8" w:rsidRPr="00BB4799" w14:paraId="5817AB3A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11BA9" w14:textId="77777777" w:rsidR="00F71EA8" w:rsidRDefault="00F71EA8" w:rsidP="00F71EA8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FEDC76" w14:textId="28F123FB" w:rsidR="00F71EA8" w:rsidRPr="00A700BE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5C924D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58257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632CD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F71EA8" w:rsidRPr="00BB4799" w14:paraId="1C688EA7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3A48D8" w14:textId="07CD9191" w:rsidR="00F71EA8" w:rsidRDefault="007115AA" w:rsidP="0039627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19/08/25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094D81" w14:textId="45FE0F3A" w:rsidR="00F71EA8" w:rsidRPr="00A700BE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F08D5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32AB57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E43240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F71EA8" w:rsidRPr="00BB4799" w14:paraId="18D9CB74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CE2AE9" w14:textId="77777777" w:rsidR="00F71EA8" w:rsidRDefault="00F71EA8" w:rsidP="00F71EA8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510C7A" w14:textId="3E9B0301" w:rsidR="00F71EA8" w:rsidRPr="00A700BE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588A60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C1477D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E04C3E" w14:textId="77777777" w:rsidR="00F71EA8" w:rsidRPr="00BB4799" w:rsidRDefault="00F71EA8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39F460F0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CDBE8" w14:textId="745624AA" w:rsidR="00890029" w:rsidRDefault="007115AA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20/08/25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3D2AE0" w14:textId="6FE8BDC0" w:rsidR="00C94E45" w:rsidRDefault="00C94E45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A293D0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D747E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3AEF1F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1DDC99EE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3F1B91" w14:textId="77777777" w:rsidR="00C94E45" w:rsidRDefault="00C94E45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1185AF" w14:textId="5EC7D07F" w:rsidR="00C94E45" w:rsidRDefault="00C94E45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4255BA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DFA188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449387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D94A3C" w:rsidRPr="00BB4799" w14:paraId="0F4D5172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EDBF40" w14:textId="27C9886B" w:rsidR="00D94A3C" w:rsidRDefault="007115AA" w:rsidP="0039627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21/08/25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CEF31D" w14:textId="74F3C2CF" w:rsidR="00D94A3C" w:rsidRDefault="00D94A3C" w:rsidP="00D94A3C">
            <w:pPr>
              <w:jc w:val="center"/>
              <w:rPr>
                <w:rFonts w:ascii="Arial" w:hAnsi="Arial" w:cs="Arial"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1528F" w14:textId="77777777" w:rsidR="00D94A3C" w:rsidRPr="00BB4799" w:rsidRDefault="00D94A3C" w:rsidP="00D94A3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D92C89" w14:textId="77777777" w:rsidR="00D94A3C" w:rsidRPr="00BB4799" w:rsidRDefault="00D94A3C" w:rsidP="00D94A3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E75E2" w14:textId="77777777" w:rsidR="00D94A3C" w:rsidRPr="00BB4799" w:rsidRDefault="00D94A3C" w:rsidP="00D94A3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D94A3C" w:rsidRPr="00BB4799" w14:paraId="73F0AA64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1973E1" w14:textId="77777777" w:rsidR="00D94A3C" w:rsidRDefault="00D94A3C" w:rsidP="00D94A3C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7F69D0" w14:textId="46856481" w:rsidR="00D94A3C" w:rsidRDefault="00D94A3C" w:rsidP="00D94A3C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B19B2" w14:textId="77777777" w:rsidR="00D94A3C" w:rsidRPr="00BB4799" w:rsidRDefault="00D94A3C" w:rsidP="00D94A3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E57FEE" w14:textId="77777777" w:rsidR="00D94A3C" w:rsidRPr="00BB4799" w:rsidRDefault="00D94A3C" w:rsidP="00D94A3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69A520" w14:textId="77777777" w:rsidR="00D94A3C" w:rsidRPr="00BB4799" w:rsidRDefault="00D94A3C" w:rsidP="00D94A3C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D94A3C" w:rsidRPr="00BB4799" w14:paraId="3257DBBE" w14:textId="77777777" w:rsidTr="00043BBB">
        <w:trPr>
          <w:cantSplit/>
          <w:trHeight w:val="157"/>
        </w:trPr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416327" w14:textId="798331AE" w:rsidR="00D94A3C" w:rsidRDefault="007115AA" w:rsidP="00396270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22/08/25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5C314" w14:textId="119B3A43" w:rsidR="00D94A3C" w:rsidRDefault="00D94A3C" w:rsidP="00F71EA8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rtl/>
              </w:rPr>
              <w:t>שישי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9D665" w14:textId="77777777" w:rsidR="00D94A3C" w:rsidRPr="00BB4799" w:rsidRDefault="00D94A3C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2AB65" w14:textId="77777777" w:rsidR="00D94A3C" w:rsidRPr="00BB4799" w:rsidRDefault="00D94A3C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361F34" w14:textId="77777777" w:rsidR="00D94A3C" w:rsidRPr="00BB4799" w:rsidRDefault="00D94A3C" w:rsidP="00F71EA8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FF7D74" w:rsidRPr="00BB4799" w14:paraId="70D6A641" w14:textId="77777777" w:rsidTr="00043BBB">
        <w:trPr>
          <w:cantSplit/>
          <w:trHeight w:val="157"/>
        </w:trPr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E6BC1C" w14:textId="3915E4FC" w:rsidR="00FF7D74" w:rsidRDefault="007115AA" w:rsidP="00FF7D7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B36F7" w14:textId="52B85A2B" w:rsidR="00FF7D74" w:rsidRDefault="00FF7D74" w:rsidP="00FF7D74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1B07FD">
              <w:rPr>
                <w:rFonts w:ascii="Arial" w:hAnsi="Arial" w:cs="Arial" w:hint="cs"/>
                <w:b/>
                <w:bCs/>
                <w:sz w:val="24"/>
                <w:rtl/>
              </w:rPr>
              <w:t>שבת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0895CB" w14:textId="77777777" w:rsidR="00FF7D74" w:rsidRPr="00BB4799" w:rsidRDefault="00FF7D74" w:rsidP="00FF7D74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C677485" w14:textId="77777777" w:rsidR="00FF7D74" w:rsidRPr="00BB4799" w:rsidRDefault="00FF7D74" w:rsidP="00FF7D74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EE0230" w14:textId="77777777" w:rsidR="00FF7D74" w:rsidRPr="00BB4799" w:rsidRDefault="00FF7D74" w:rsidP="00FF7D74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5A57B42D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651C0B" w14:textId="290767FE" w:rsidR="00C94E45" w:rsidRDefault="007115AA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lastRenderedPageBreak/>
              <w:t>24/08/25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F17FED" w14:textId="0092B7C0" w:rsidR="00C94E45" w:rsidRPr="001B07FD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C58E33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ED11F7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D72FF6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17BE75C6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85E178" w14:textId="524DF1FA" w:rsidR="00C94E45" w:rsidRDefault="00C94E45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7840D" w14:textId="70858E6D" w:rsidR="00C94E45" w:rsidRPr="001B07FD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0196D4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40E06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ABFD7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7CCD6CEC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245DDC" w14:textId="1C2D40BC" w:rsidR="00C94E45" w:rsidRDefault="007115AA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25/08/25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318302" w14:textId="12F0CC2A" w:rsidR="00C94E45" w:rsidRPr="00BB4799" w:rsidRDefault="00C94E45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BC582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54E7A4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74922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C94E45" w:rsidRPr="00BB4799" w14:paraId="0AE07E07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B6A33D" w14:textId="616E2B44" w:rsidR="00C94E45" w:rsidRDefault="00C94E45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A11B13" w14:textId="1DFEFDFF" w:rsidR="00C94E45" w:rsidRDefault="00C94E45" w:rsidP="00C94E45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987F6C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5D0BB5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6DE71" w14:textId="77777777" w:rsidR="00C94E45" w:rsidRPr="00BB4799" w:rsidRDefault="00C94E45" w:rsidP="00C94E45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890029" w:rsidRPr="00BB4799" w14:paraId="55B24C0F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A12D99" w14:textId="0F192E63" w:rsidR="00890029" w:rsidRDefault="007115AA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26/08/25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5F3255" w14:textId="10838C49" w:rsidR="00890029" w:rsidRDefault="00890029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1AA200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5998A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01E2B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890029" w:rsidRPr="00BB4799" w14:paraId="3A7E33AD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1CBFA1" w14:textId="77777777" w:rsidR="00890029" w:rsidRDefault="00890029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F057B5" w14:textId="21A97429" w:rsidR="00890029" w:rsidRDefault="00890029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19AE4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FD206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A92F09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890029" w:rsidRPr="00BB4799" w14:paraId="2308CCEC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B9FAFB" w14:textId="54154762" w:rsidR="00890029" w:rsidRDefault="007115AA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27/08/25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DE66B3" w14:textId="7EC1D6C0" w:rsidR="00890029" w:rsidRDefault="00890029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689B7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ADFD29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5D2E8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890029" w:rsidRPr="00BB4799" w14:paraId="19F96B35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A4DE2" w14:textId="77777777" w:rsidR="00890029" w:rsidRDefault="00890029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7A89E7" w14:textId="6D586FF2" w:rsidR="00890029" w:rsidRDefault="00890029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9429B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CE60F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2BEAA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890029" w:rsidRPr="00BB4799" w14:paraId="2E57F706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827C7C" w14:textId="4F605603" w:rsidR="00890029" w:rsidRDefault="007115AA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28/08/25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E7AE3" w14:textId="2BF83FF8" w:rsidR="00890029" w:rsidRDefault="00890029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ED2823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9A01A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FFA09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890029" w:rsidRPr="00BB4799" w14:paraId="4E2D7B25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AC6D27" w14:textId="77777777" w:rsidR="00890029" w:rsidRDefault="00890029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E4786B" w14:textId="6DBAE967" w:rsidR="00890029" w:rsidRDefault="00890029" w:rsidP="00890029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EC4F1B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3750E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CE8768" w14:textId="77777777" w:rsidR="00890029" w:rsidRPr="00BB4799" w:rsidRDefault="00890029" w:rsidP="00890029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7115AA" w:rsidRPr="00BB4799" w14:paraId="67C800E5" w14:textId="77777777" w:rsidTr="00043BBB">
        <w:trPr>
          <w:cantSplit/>
          <w:trHeight w:val="157"/>
        </w:trPr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4FDC04" w14:textId="07E3F64E" w:rsidR="007115AA" w:rsidRDefault="007115AA" w:rsidP="007115AA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29/08/25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B88069" w14:textId="52A6E22B" w:rsidR="007115AA" w:rsidRDefault="007115AA" w:rsidP="007115AA">
            <w:pPr>
              <w:jc w:val="center"/>
              <w:rPr>
                <w:rFonts w:ascii="Arial" w:hAnsi="Arial" w:cs="Arial" w:hint="cs"/>
                <w:sz w:val="24"/>
                <w:rtl/>
              </w:rPr>
            </w:pPr>
            <w:r>
              <w:rPr>
                <w:rFonts w:ascii="Arial" w:hAnsi="Arial" w:cs="Arial" w:hint="cs"/>
                <w:b/>
                <w:bCs/>
                <w:sz w:val="24"/>
                <w:rtl/>
              </w:rPr>
              <w:t>שישי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318C1" w14:textId="77777777" w:rsidR="007115AA" w:rsidRPr="00BB4799" w:rsidRDefault="007115AA" w:rsidP="007115AA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799170" w14:textId="77777777" w:rsidR="007115AA" w:rsidRPr="00BB4799" w:rsidRDefault="007115AA" w:rsidP="007115AA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D29C3" w14:textId="77777777" w:rsidR="007115AA" w:rsidRPr="00BB4799" w:rsidRDefault="007115AA" w:rsidP="007115AA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7115AA" w:rsidRPr="00BB4799" w14:paraId="00B97B87" w14:textId="77777777" w:rsidTr="00043BBB">
        <w:trPr>
          <w:cantSplit/>
          <w:trHeight w:val="157"/>
        </w:trPr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F5EB3C" w14:textId="1DBE9AA8" w:rsidR="007115AA" w:rsidRDefault="007115AA" w:rsidP="007115AA">
            <w:pPr>
              <w:jc w:val="center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>30/08/25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E4638" w14:textId="0695BC79" w:rsidR="007115AA" w:rsidRDefault="007115AA" w:rsidP="007115AA">
            <w:pPr>
              <w:jc w:val="center"/>
              <w:rPr>
                <w:rFonts w:ascii="Arial" w:hAnsi="Arial" w:cs="Arial" w:hint="cs"/>
                <w:sz w:val="24"/>
                <w:rtl/>
              </w:rPr>
            </w:pPr>
            <w:r w:rsidRPr="001B07FD">
              <w:rPr>
                <w:rFonts w:ascii="Arial" w:hAnsi="Arial" w:cs="Arial" w:hint="cs"/>
                <w:b/>
                <w:bCs/>
                <w:sz w:val="24"/>
                <w:rtl/>
              </w:rPr>
              <w:t>שבת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E8C1FD" w14:textId="77777777" w:rsidR="007115AA" w:rsidRPr="00BB4799" w:rsidRDefault="007115AA" w:rsidP="007115AA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66D31C" w14:textId="77777777" w:rsidR="007115AA" w:rsidRPr="00BB4799" w:rsidRDefault="007115AA" w:rsidP="007115AA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BDCEF7" w14:textId="77777777" w:rsidR="007115AA" w:rsidRPr="00BB4799" w:rsidRDefault="007115AA" w:rsidP="007115AA">
            <w:pPr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7115AA" w:rsidRPr="00BB4799" w14:paraId="1BF47D2D" w14:textId="77777777" w:rsidTr="00043BBB">
        <w:trPr>
          <w:cantSplit/>
          <w:trHeight w:val="157"/>
        </w:trPr>
        <w:tc>
          <w:tcPr>
            <w:tcW w:w="162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9708F" w14:textId="120CC449" w:rsidR="007115AA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31/08/25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EFD326" w14:textId="2229EE92" w:rsidR="007115AA" w:rsidRPr="001B07FD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 w:hint="cs"/>
                <w:b/>
                <w:bCs/>
                <w:sz w:val="24"/>
                <w:rtl/>
              </w:rPr>
            </w:pPr>
            <w:r w:rsidRPr="00BB4799">
              <w:rPr>
                <w:rFonts w:ascii="Arial" w:hAnsi="Arial" w:cs="Arial"/>
                <w:sz w:val="24"/>
                <w:rtl/>
              </w:rPr>
              <w:t>08:00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4314B" w14:textId="77777777" w:rsidR="007115AA" w:rsidRPr="00BB4799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3F7F1" w14:textId="77777777" w:rsidR="007115AA" w:rsidRPr="00BB4799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BAF64" w14:textId="77777777" w:rsidR="007115AA" w:rsidRPr="00BB4799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  <w:tr w:rsidR="007115AA" w:rsidRPr="00BB4799" w14:paraId="4C6C5A2F" w14:textId="77777777" w:rsidTr="00043BBB">
        <w:trPr>
          <w:cantSplit/>
          <w:trHeight w:val="157"/>
        </w:trPr>
        <w:tc>
          <w:tcPr>
            <w:tcW w:w="1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1FA6C3" w14:textId="77777777" w:rsidR="007115AA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4D4D46" w14:textId="3DB21681" w:rsidR="007115AA" w:rsidRPr="001B07FD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 w:hint="cs"/>
                <w:b/>
                <w:bCs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16</w:t>
            </w:r>
            <w:r w:rsidRPr="00BB4799">
              <w:rPr>
                <w:rFonts w:ascii="Arial" w:hAnsi="Arial" w:cs="Arial"/>
                <w:sz w:val="24"/>
                <w:rtl/>
              </w:rPr>
              <w:t>:00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A4661" w14:textId="77777777" w:rsidR="007115AA" w:rsidRPr="00BB4799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C9CF" w14:textId="77777777" w:rsidR="007115AA" w:rsidRPr="00BB4799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66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CEA7B" w14:textId="77777777" w:rsidR="007115AA" w:rsidRPr="00BB4799" w:rsidRDefault="007115AA" w:rsidP="007115AA">
            <w:pPr>
              <w:shd w:val="clear" w:color="auto" w:fill="FFFFFF" w:themeFill="background1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</w:tr>
    </w:tbl>
    <w:p w14:paraId="65AE25E6" w14:textId="64F65CB0" w:rsidR="00AE0578" w:rsidRDefault="00D36E2D" w:rsidP="007115AA">
      <w:pPr>
        <w:shd w:val="clear" w:color="auto" w:fill="FFFFFF" w:themeFill="background1"/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/>
          <w:sz w:val="18"/>
          <w:szCs w:val="18"/>
          <w:rtl/>
        </w:rPr>
        <w:br w:type="textWrapping" w:clear="all"/>
      </w:r>
    </w:p>
    <w:p w14:paraId="6A59838F" w14:textId="77777777" w:rsidR="00E845D1" w:rsidRDefault="00E845D1" w:rsidP="00043BBB">
      <w:pPr>
        <w:jc w:val="center"/>
        <w:rPr>
          <w:rFonts w:ascii="Tahoma" w:hAnsi="Tahoma" w:cs="Tahoma"/>
          <w:sz w:val="18"/>
          <w:szCs w:val="18"/>
        </w:rPr>
      </w:pPr>
    </w:p>
    <w:p w14:paraId="319B9515" w14:textId="77777777" w:rsidR="003C0FED" w:rsidRDefault="003C0FED" w:rsidP="00067E18">
      <w:pPr>
        <w:rPr>
          <w:rFonts w:ascii="Tahoma" w:hAnsi="Tahoma" w:cs="Tahoma"/>
          <w:sz w:val="18"/>
          <w:szCs w:val="18"/>
        </w:rPr>
      </w:pPr>
    </w:p>
    <w:p w14:paraId="190C11F6" w14:textId="77777777" w:rsidR="00E845D1" w:rsidRDefault="00E845D1" w:rsidP="00067E18">
      <w:pPr>
        <w:rPr>
          <w:rFonts w:ascii="Tahoma" w:hAnsi="Tahoma" w:cs="Tahoma"/>
          <w:sz w:val="18"/>
          <w:szCs w:val="18"/>
          <w:rtl/>
        </w:rPr>
      </w:pPr>
    </w:p>
    <w:p w14:paraId="7F19D60B" w14:textId="77777777" w:rsidR="00E845D1" w:rsidRDefault="00E845D1" w:rsidP="00067E18">
      <w:pPr>
        <w:rPr>
          <w:rFonts w:ascii="Tahoma" w:hAnsi="Tahoma" w:cs="Tahoma"/>
          <w:sz w:val="18"/>
          <w:szCs w:val="18"/>
          <w:rtl/>
        </w:rPr>
      </w:pPr>
    </w:p>
    <w:p w14:paraId="5B206DD2" w14:textId="77777777" w:rsidR="0081173E" w:rsidRDefault="0081173E" w:rsidP="00067E18">
      <w:pPr>
        <w:rPr>
          <w:rFonts w:ascii="Tahoma" w:hAnsi="Tahoma" w:cs="Tahoma"/>
          <w:sz w:val="18"/>
          <w:szCs w:val="18"/>
          <w:rtl/>
        </w:rPr>
      </w:pPr>
    </w:p>
    <w:p w14:paraId="27598264" w14:textId="77777777" w:rsidR="00194CC7" w:rsidRDefault="00194CC7" w:rsidP="00067E18">
      <w:pPr>
        <w:rPr>
          <w:rFonts w:ascii="Tahoma" w:hAnsi="Tahoma" w:cs="Tahoma"/>
          <w:sz w:val="18"/>
          <w:szCs w:val="18"/>
          <w:rtl/>
        </w:rPr>
      </w:pPr>
    </w:p>
    <w:p w14:paraId="2FEBFBDD" w14:textId="77777777" w:rsidR="00194CC7" w:rsidRDefault="00194CC7" w:rsidP="00067E18">
      <w:pPr>
        <w:rPr>
          <w:rFonts w:ascii="Tahoma" w:hAnsi="Tahoma" w:cs="Tahoma"/>
          <w:sz w:val="18"/>
          <w:szCs w:val="18"/>
          <w:rtl/>
        </w:rPr>
      </w:pPr>
    </w:p>
    <w:p w14:paraId="0B2A1658" w14:textId="77777777" w:rsidR="00194CC7" w:rsidRDefault="00194CC7" w:rsidP="00067E18">
      <w:pPr>
        <w:rPr>
          <w:rFonts w:ascii="Tahoma" w:hAnsi="Tahoma" w:cs="Tahoma"/>
          <w:sz w:val="18"/>
          <w:szCs w:val="18"/>
          <w:rtl/>
        </w:rPr>
      </w:pPr>
    </w:p>
    <w:p w14:paraId="68A7E544" w14:textId="77777777" w:rsidR="00194CC7" w:rsidRDefault="00194CC7" w:rsidP="00067E18">
      <w:pPr>
        <w:rPr>
          <w:rFonts w:ascii="Tahoma" w:hAnsi="Tahoma" w:cs="Tahoma"/>
          <w:sz w:val="18"/>
          <w:szCs w:val="18"/>
          <w:rtl/>
        </w:rPr>
      </w:pPr>
    </w:p>
    <w:p w14:paraId="0C133D7E" w14:textId="77777777" w:rsidR="00194CC7" w:rsidRDefault="00194CC7" w:rsidP="00067E18">
      <w:pPr>
        <w:rPr>
          <w:rFonts w:ascii="Tahoma" w:hAnsi="Tahoma" w:cs="Tahoma"/>
          <w:sz w:val="18"/>
          <w:szCs w:val="18"/>
          <w:rtl/>
        </w:rPr>
      </w:pPr>
      <w:bookmarkStart w:id="0" w:name="_GoBack"/>
      <w:bookmarkEnd w:id="0"/>
    </w:p>
    <w:p w14:paraId="592AD1CE" w14:textId="77777777" w:rsidR="00194CC7" w:rsidRDefault="00194CC7" w:rsidP="00067E18">
      <w:pPr>
        <w:rPr>
          <w:rFonts w:ascii="Tahoma" w:hAnsi="Tahoma" w:cs="Tahoma"/>
          <w:sz w:val="18"/>
          <w:szCs w:val="18"/>
          <w:rtl/>
        </w:rPr>
      </w:pPr>
    </w:p>
    <w:p w14:paraId="2D3BCD2D" w14:textId="77777777" w:rsidR="006B47F4" w:rsidRDefault="006B47F4" w:rsidP="00067E18">
      <w:pPr>
        <w:rPr>
          <w:rFonts w:ascii="Tahoma" w:hAnsi="Tahoma" w:cs="Tahoma"/>
          <w:sz w:val="18"/>
          <w:szCs w:val="18"/>
        </w:rPr>
      </w:pPr>
    </w:p>
    <w:p w14:paraId="015EC21C" w14:textId="77777777" w:rsidR="00CA1D0E" w:rsidRDefault="00CA1D0E" w:rsidP="00067E18">
      <w:pPr>
        <w:rPr>
          <w:rFonts w:ascii="Tahoma" w:hAnsi="Tahoma" w:cs="Tahoma"/>
          <w:sz w:val="18"/>
          <w:szCs w:val="18"/>
          <w:rtl/>
        </w:rPr>
      </w:pPr>
    </w:p>
    <w:p w14:paraId="2B494CD8" w14:textId="77777777" w:rsidR="00CA1D0E" w:rsidRDefault="00CA1D0E" w:rsidP="00067E18">
      <w:pPr>
        <w:rPr>
          <w:rFonts w:ascii="Tahoma" w:hAnsi="Tahoma" w:cs="Tahoma"/>
          <w:sz w:val="18"/>
          <w:szCs w:val="18"/>
          <w:rtl/>
        </w:rPr>
      </w:pPr>
    </w:p>
    <w:p w14:paraId="3615B570" w14:textId="77777777" w:rsidR="00CA1D0E" w:rsidRDefault="00CA1D0E" w:rsidP="00067E18">
      <w:pPr>
        <w:rPr>
          <w:rFonts w:ascii="Tahoma" w:hAnsi="Tahoma" w:cs="Tahoma"/>
          <w:sz w:val="18"/>
          <w:szCs w:val="18"/>
          <w:rtl/>
        </w:rPr>
      </w:pPr>
    </w:p>
    <w:p w14:paraId="79DE6D27" w14:textId="77777777" w:rsidR="00CA1D0E" w:rsidRDefault="00CA1D0E" w:rsidP="00067E18">
      <w:pPr>
        <w:rPr>
          <w:rFonts w:ascii="Tahoma" w:hAnsi="Tahoma" w:cs="Tahoma"/>
          <w:sz w:val="18"/>
          <w:szCs w:val="18"/>
        </w:rPr>
      </w:pPr>
    </w:p>
    <w:p w14:paraId="72ED5FB3" w14:textId="77777777" w:rsidR="006B47F4" w:rsidRDefault="006B47F4" w:rsidP="00067E18">
      <w:pPr>
        <w:rPr>
          <w:rFonts w:ascii="Tahoma" w:hAnsi="Tahoma" w:cs="Tahoma"/>
          <w:sz w:val="18"/>
          <w:szCs w:val="18"/>
        </w:rPr>
      </w:pPr>
    </w:p>
    <w:p w14:paraId="177D43CD" w14:textId="77777777" w:rsidR="006B47F4" w:rsidRDefault="006B47F4" w:rsidP="00067E18">
      <w:pPr>
        <w:rPr>
          <w:rFonts w:ascii="Tahoma" w:hAnsi="Tahoma" w:cs="Tahoma"/>
          <w:sz w:val="18"/>
          <w:szCs w:val="18"/>
          <w:rtl/>
        </w:rPr>
      </w:pPr>
    </w:p>
    <w:p w14:paraId="2E3D1045" w14:textId="77777777" w:rsidR="00802FDA" w:rsidRDefault="00802FDA" w:rsidP="00067E18">
      <w:pPr>
        <w:rPr>
          <w:rFonts w:ascii="Tahoma" w:hAnsi="Tahoma" w:cs="Tahoma"/>
          <w:sz w:val="18"/>
          <w:szCs w:val="18"/>
          <w:rtl/>
        </w:rPr>
      </w:pPr>
    </w:p>
    <w:sectPr w:rsidR="00802FDA" w:rsidSect="007F3AA0">
      <w:headerReference w:type="default" r:id="rId9"/>
      <w:footerReference w:type="default" r:id="rId10"/>
      <w:type w:val="continuous"/>
      <w:pgSz w:w="11906" w:h="16838" w:code="9"/>
      <w:pgMar w:top="2096" w:right="1106" w:bottom="2410" w:left="902" w:header="68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BD48FB" w14:textId="77777777" w:rsidR="00F614B4" w:rsidRDefault="00F614B4">
      <w:r>
        <w:separator/>
      </w:r>
    </w:p>
  </w:endnote>
  <w:endnote w:type="continuationSeparator" w:id="0">
    <w:p w14:paraId="48739F1E" w14:textId="77777777" w:rsidR="00F614B4" w:rsidRDefault="00F61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CDDEE" w14:textId="171EB213" w:rsidR="00095013" w:rsidRPr="00E406DF" w:rsidRDefault="00A957A8" w:rsidP="003B66B7">
    <w:pPr>
      <w:tabs>
        <w:tab w:val="left" w:pos="6525"/>
        <w:tab w:val="right" w:pos="7915"/>
      </w:tabs>
      <w:rPr>
        <w:sz w:val="14"/>
        <w:szCs w:val="18"/>
        <w:lang w:eastAsia="hy-AM"/>
      </w:rPr>
    </w:pPr>
    <w:r>
      <w:rPr>
        <w:rFonts w:hint="cs"/>
        <w:noProof/>
        <w:sz w:val="14"/>
        <w:szCs w:val="18"/>
        <w:rtl/>
        <w:lang w:eastAsia="en-US"/>
      </w:rPr>
      <w:drawing>
        <wp:anchor distT="0" distB="0" distL="114300" distR="114300" simplePos="0" relativeHeight="251658752" behindDoc="0" locked="0" layoutInCell="1" allowOverlap="1" wp14:anchorId="0190A32F" wp14:editId="24D1013E">
          <wp:simplePos x="0" y="0"/>
          <wp:positionH relativeFrom="column">
            <wp:posOffset>583565</wp:posOffset>
          </wp:positionH>
          <wp:positionV relativeFrom="paragraph">
            <wp:posOffset>6350</wp:posOffset>
          </wp:positionV>
          <wp:extent cx="556260" cy="556260"/>
          <wp:effectExtent l="19050" t="0" r="0" b="0"/>
          <wp:wrapSquare wrapText="bothSides"/>
          <wp:docPr id="2" name="תמונה 2" descr="logoIQ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2" descr="logoIQ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6260" cy="556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cs"/>
        <w:noProof/>
        <w:sz w:val="14"/>
        <w:szCs w:val="18"/>
        <w:rtl/>
        <w:lang w:eastAsia="en-US"/>
      </w:rPr>
      <w:drawing>
        <wp:anchor distT="0" distB="0" distL="114300" distR="114300" simplePos="0" relativeHeight="251657728" behindDoc="0" locked="0" layoutInCell="1" allowOverlap="1" wp14:anchorId="01295FBA" wp14:editId="2B4A0407">
          <wp:simplePos x="0" y="0"/>
          <wp:positionH relativeFrom="column">
            <wp:posOffset>140970</wp:posOffset>
          </wp:positionH>
          <wp:positionV relativeFrom="paragraph">
            <wp:posOffset>-78105</wp:posOffset>
          </wp:positionV>
          <wp:extent cx="426720" cy="700405"/>
          <wp:effectExtent l="19050" t="0" r="0" b="0"/>
          <wp:wrapSquare wrapText="bothSides"/>
          <wp:docPr id="3" name="תמונה 1" descr="ISO 9001-2008 -AS9100-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ISO 9001-2008 -AS9100-BW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26720" cy="700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95013" w:rsidRPr="00E406DF">
      <w:rPr>
        <w:rFonts w:hint="cs"/>
        <w:sz w:val="14"/>
        <w:szCs w:val="18"/>
        <w:rtl/>
      </w:rPr>
      <w:t>הנהלה ומפעל:</w:t>
    </w:r>
    <w:r w:rsidR="00095013" w:rsidRPr="00E406DF">
      <w:rPr>
        <w:rFonts w:hint="cs"/>
        <w:sz w:val="14"/>
        <w:szCs w:val="18"/>
        <w:rtl/>
      </w:rPr>
      <w:tab/>
    </w:r>
    <w:r w:rsidR="003B66B7">
      <w:rPr>
        <w:sz w:val="14"/>
        <w:szCs w:val="18"/>
        <w:rtl/>
      </w:rPr>
      <w:tab/>
    </w:r>
    <w:r w:rsidR="00095013" w:rsidRPr="00E406DF">
      <w:rPr>
        <w:rFonts w:cs="Times New Roman"/>
        <w:sz w:val="14"/>
        <w:szCs w:val="18"/>
        <w:lang w:eastAsia="hy-AM"/>
      </w:rPr>
      <w:t>Headquarter &amp; Plant:</w:t>
    </w:r>
  </w:p>
  <w:p w14:paraId="261AE50E" w14:textId="77777777" w:rsidR="00095013" w:rsidRPr="00E406DF" w:rsidRDefault="00095013" w:rsidP="00A957A8">
    <w:pPr>
      <w:tabs>
        <w:tab w:val="right" w:pos="7915"/>
      </w:tabs>
      <w:rPr>
        <w:rFonts w:cs="Times New Roman"/>
        <w:spacing w:val="10"/>
        <w:sz w:val="12"/>
        <w:szCs w:val="12"/>
        <w:rtl/>
        <w:lang w:eastAsia="hy-AM"/>
      </w:rPr>
    </w:pPr>
    <w:r w:rsidRPr="00E406DF">
      <w:rPr>
        <w:rFonts w:hint="cs"/>
        <w:spacing w:val="10"/>
        <w:sz w:val="12"/>
        <w:szCs w:val="12"/>
        <w:rtl/>
      </w:rPr>
      <w:t xml:space="preserve">ת.ד. </w:t>
    </w:r>
    <w:r w:rsidRPr="00E406DF">
      <w:rPr>
        <w:rFonts w:hint="cs"/>
        <w:sz w:val="12"/>
        <w:szCs w:val="12"/>
        <w:rtl/>
      </w:rPr>
      <w:t>13008</w:t>
    </w:r>
    <w:r w:rsidRPr="00E406DF">
      <w:rPr>
        <w:rFonts w:hint="cs"/>
        <w:spacing w:val="10"/>
        <w:sz w:val="12"/>
        <w:szCs w:val="12"/>
        <w:rtl/>
      </w:rPr>
      <w:t>, נתניה 4237927</w:t>
    </w:r>
    <w:r w:rsidRPr="00E406DF">
      <w:rPr>
        <w:rFonts w:hint="cs"/>
        <w:spacing w:val="10"/>
        <w:sz w:val="12"/>
        <w:szCs w:val="12"/>
        <w:rtl/>
      </w:rPr>
      <w:tab/>
    </w:r>
    <w:r w:rsidRPr="00E406DF">
      <w:rPr>
        <w:rFonts w:cs="Times New Roman"/>
        <w:spacing w:val="10"/>
        <w:sz w:val="12"/>
        <w:szCs w:val="12"/>
        <w:lang w:eastAsia="hy-AM"/>
      </w:rPr>
      <w:t xml:space="preserve">Industrial Zone, </w:t>
    </w:r>
    <w:proofErr w:type="spellStart"/>
    <w:r w:rsidRPr="00E406DF">
      <w:rPr>
        <w:rFonts w:cs="Times New Roman"/>
        <w:spacing w:val="10"/>
        <w:sz w:val="12"/>
        <w:szCs w:val="12"/>
        <w:lang w:eastAsia="hy-AM"/>
      </w:rPr>
      <w:t>P.O.Box</w:t>
    </w:r>
    <w:proofErr w:type="spellEnd"/>
    <w:r w:rsidRPr="00E406DF">
      <w:rPr>
        <w:rFonts w:cs="Times New Roman"/>
        <w:spacing w:val="10"/>
        <w:sz w:val="12"/>
        <w:szCs w:val="12"/>
        <w:lang w:eastAsia="hy-AM"/>
      </w:rPr>
      <w:t xml:space="preserve"> 13008 Netanya 4237927 Israel </w:t>
    </w:r>
  </w:p>
  <w:p w14:paraId="70D20BA5" w14:textId="77777777" w:rsidR="00095013" w:rsidRPr="00E406DF" w:rsidRDefault="00095013" w:rsidP="00A957A8">
    <w:pPr>
      <w:tabs>
        <w:tab w:val="right" w:pos="7915"/>
      </w:tabs>
      <w:rPr>
        <w:spacing w:val="10"/>
        <w:sz w:val="12"/>
        <w:szCs w:val="12"/>
        <w:rtl/>
        <w:lang w:eastAsia="hy-AM"/>
      </w:rPr>
    </w:pPr>
    <w:r w:rsidRPr="00E406DF">
      <w:rPr>
        <w:rFonts w:hint="cs"/>
        <w:spacing w:val="10"/>
        <w:sz w:val="12"/>
        <w:szCs w:val="12"/>
        <w:rtl/>
      </w:rPr>
      <w:t xml:space="preserve">טלפון: </w:t>
    </w:r>
    <w:r w:rsidRPr="00E406DF">
      <w:rPr>
        <w:spacing w:val="10"/>
        <w:sz w:val="12"/>
        <w:szCs w:val="12"/>
        <w:rtl/>
      </w:rPr>
      <w:t>8619096</w:t>
    </w:r>
    <w:r w:rsidRPr="00E406DF">
      <w:rPr>
        <w:rFonts w:hint="cs"/>
        <w:spacing w:val="10"/>
        <w:sz w:val="12"/>
        <w:szCs w:val="12"/>
        <w:rtl/>
      </w:rPr>
      <w:t>-</w:t>
    </w:r>
    <w:r w:rsidRPr="00E406DF">
      <w:rPr>
        <w:rFonts w:cs="Times New Roman"/>
        <w:spacing w:val="10"/>
        <w:sz w:val="12"/>
        <w:szCs w:val="12"/>
        <w:lang w:eastAsia="hy-AM"/>
      </w:rPr>
      <w:t xml:space="preserve"> </w:t>
    </w:r>
    <w:r w:rsidRPr="00E406DF">
      <w:rPr>
        <w:rFonts w:hint="cs"/>
        <w:spacing w:val="10"/>
        <w:sz w:val="12"/>
        <w:szCs w:val="12"/>
        <w:rtl/>
      </w:rPr>
      <w:t xml:space="preserve">09  </w:t>
    </w:r>
    <w:r w:rsidRPr="00E406DF">
      <w:rPr>
        <w:rFonts w:cs="Times New Roman" w:hint="cs"/>
        <w:spacing w:val="10"/>
        <w:sz w:val="12"/>
        <w:szCs w:val="12"/>
      </w:rPr>
      <w:t>T</w:t>
    </w:r>
    <w:r w:rsidRPr="00E406DF">
      <w:rPr>
        <w:rFonts w:cs="Times New Roman"/>
        <w:spacing w:val="10"/>
        <w:sz w:val="12"/>
        <w:szCs w:val="12"/>
      </w:rPr>
      <w:t>el</w:t>
    </w:r>
    <w:r w:rsidRPr="00E406DF">
      <w:rPr>
        <w:spacing w:val="10"/>
        <w:sz w:val="12"/>
        <w:szCs w:val="12"/>
        <w:lang w:eastAsia="hy-AM"/>
      </w:rPr>
      <w:t>:</w:t>
    </w:r>
    <w:r w:rsidRPr="00E406DF">
      <w:rPr>
        <w:rFonts w:hint="cs"/>
        <w:spacing w:val="10"/>
        <w:sz w:val="12"/>
        <w:szCs w:val="12"/>
        <w:rtl/>
      </w:rPr>
      <w:tab/>
      <w:t>פקס: 09-8620626</w:t>
    </w:r>
    <w:r w:rsidRPr="00E406DF">
      <w:rPr>
        <w:spacing w:val="10"/>
        <w:sz w:val="12"/>
        <w:szCs w:val="12"/>
        <w:rtl/>
        <w:lang w:eastAsia="hy-AM"/>
      </w:rPr>
      <w:t>:</w:t>
    </w:r>
    <w:r w:rsidRPr="00E406DF">
      <w:rPr>
        <w:rFonts w:cs="Times New Roman"/>
        <w:spacing w:val="10"/>
        <w:sz w:val="12"/>
        <w:szCs w:val="12"/>
        <w:rtl/>
        <w:lang w:eastAsia="hy-AM"/>
      </w:rPr>
      <w:t xml:space="preserve">  </w:t>
    </w:r>
    <w:r w:rsidRPr="00E406DF">
      <w:rPr>
        <w:rFonts w:cs="Times New Roman"/>
        <w:spacing w:val="10"/>
        <w:sz w:val="12"/>
        <w:szCs w:val="12"/>
        <w:lang w:eastAsia="hy-AM"/>
      </w:rPr>
      <w:t>F</w:t>
    </w:r>
    <w:r w:rsidRPr="00E406DF">
      <w:rPr>
        <w:spacing w:val="10"/>
        <w:sz w:val="12"/>
        <w:szCs w:val="12"/>
        <w:lang w:eastAsia="hy-AM"/>
      </w:rPr>
      <w:t>ax</w:t>
    </w:r>
  </w:p>
  <w:p w14:paraId="4515B6AC" w14:textId="4376C0B8" w:rsidR="00095013" w:rsidRPr="00E406DF" w:rsidRDefault="00111F88" w:rsidP="00111F88">
    <w:pPr>
      <w:tabs>
        <w:tab w:val="left" w:pos="7183"/>
      </w:tabs>
      <w:rPr>
        <w:rFonts w:cs="Times New Roman"/>
        <w:spacing w:val="10"/>
        <w:sz w:val="12"/>
        <w:szCs w:val="12"/>
        <w:rtl/>
      </w:rPr>
    </w:pPr>
    <w:r>
      <w:rPr>
        <w:rFonts w:cs="Times New Roman"/>
        <w:spacing w:val="10"/>
        <w:sz w:val="12"/>
        <w:szCs w:val="12"/>
        <w:rtl/>
      </w:rPr>
      <w:tab/>
    </w:r>
  </w:p>
  <w:p w14:paraId="6D0DB687" w14:textId="77777777" w:rsidR="00095013" w:rsidRPr="00E406DF" w:rsidRDefault="00095013" w:rsidP="00A957A8">
    <w:pPr>
      <w:tabs>
        <w:tab w:val="right" w:pos="7915"/>
      </w:tabs>
      <w:rPr>
        <w:noProof/>
        <w:sz w:val="14"/>
        <w:szCs w:val="18"/>
        <w:lang w:eastAsia="hy-AM"/>
      </w:rPr>
    </w:pPr>
    <w:r w:rsidRPr="00E406DF">
      <w:rPr>
        <w:rFonts w:hint="cs"/>
        <w:noProof/>
        <w:sz w:val="14"/>
        <w:szCs w:val="18"/>
        <w:rtl/>
      </w:rPr>
      <w:t>שלוחת מעלות:</w:t>
    </w:r>
    <w:r w:rsidRPr="00E406DF">
      <w:rPr>
        <w:rFonts w:hint="cs"/>
        <w:noProof/>
        <w:sz w:val="14"/>
        <w:szCs w:val="18"/>
        <w:rtl/>
      </w:rPr>
      <w:tab/>
    </w:r>
    <w:r w:rsidRPr="00E406DF">
      <w:rPr>
        <w:rFonts w:cs="Times New Roman"/>
        <w:sz w:val="14"/>
        <w:szCs w:val="18"/>
        <w:lang w:eastAsia="hy-AM"/>
      </w:rPr>
      <w:t>Maalot Branch</w:t>
    </w:r>
  </w:p>
  <w:p w14:paraId="42205546" w14:textId="77777777" w:rsidR="00095013" w:rsidRPr="00E406DF" w:rsidRDefault="00095013" w:rsidP="00A957A8">
    <w:pPr>
      <w:tabs>
        <w:tab w:val="right" w:pos="7915"/>
      </w:tabs>
      <w:rPr>
        <w:sz w:val="12"/>
        <w:szCs w:val="12"/>
        <w:rtl/>
      </w:rPr>
    </w:pPr>
    <w:r w:rsidRPr="00E406DF">
      <w:rPr>
        <w:rFonts w:hint="cs"/>
        <w:sz w:val="12"/>
        <w:szCs w:val="12"/>
        <w:rtl/>
      </w:rPr>
      <w:t xml:space="preserve">ת.ד.  9003, אזור התעשיה מעלות, 24952  </w:t>
    </w:r>
    <w:r w:rsidRPr="00E406DF">
      <w:rPr>
        <w:rFonts w:hint="cs"/>
        <w:sz w:val="12"/>
        <w:szCs w:val="12"/>
        <w:rtl/>
      </w:rPr>
      <w:tab/>
      <w:t xml:space="preserve">             </w:t>
    </w:r>
    <w:r w:rsidRPr="00E406DF">
      <w:rPr>
        <w:rFonts w:cs="Times New Roman" w:hint="cs"/>
        <w:spacing w:val="10"/>
        <w:sz w:val="12"/>
        <w:szCs w:val="12"/>
        <w:lang w:eastAsia="hy-AM"/>
      </w:rPr>
      <w:t>I</w:t>
    </w:r>
    <w:r w:rsidRPr="00E406DF">
      <w:rPr>
        <w:rFonts w:cs="Times New Roman"/>
        <w:spacing w:val="10"/>
        <w:sz w:val="12"/>
        <w:szCs w:val="12"/>
        <w:lang w:eastAsia="hy-AM"/>
      </w:rPr>
      <w:t xml:space="preserve">ndustrial </w:t>
    </w:r>
    <w:proofErr w:type="spellStart"/>
    <w:r w:rsidRPr="00E406DF">
      <w:rPr>
        <w:rFonts w:cs="Times New Roman"/>
        <w:spacing w:val="10"/>
        <w:sz w:val="12"/>
        <w:szCs w:val="12"/>
        <w:lang w:eastAsia="hy-AM"/>
      </w:rPr>
      <w:t>Zone,P.O.Box</w:t>
    </w:r>
    <w:proofErr w:type="spellEnd"/>
    <w:r w:rsidRPr="00E406DF">
      <w:rPr>
        <w:rFonts w:cs="Times New Roman"/>
        <w:spacing w:val="10"/>
        <w:sz w:val="12"/>
        <w:szCs w:val="12"/>
        <w:lang w:eastAsia="hy-AM"/>
      </w:rPr>
      <w:t xml:space="preserve"> 431 </w:t>
    </w:r>
    <w:proofErr w:type="spellStart"/>
    <w:r w:rsidRPr="00E406DF">
      <w:rPr>
        <w:rFonts w:cs="Times New Roman"/>
        <w:spacing w:val="10"/>
        <w:sz w:val="12"/>
        <w:szCs w:val="12"/>
        <w:lang w:eastAsia="hy-AM"/>
      </w:rPr>
      <w:t>Maalot</w:t>
    </w:r>
    <w:proofErr w:type="spellEnd"/>
    <w:r w:rsidRPr="00E406DF">
      <w:rPr>
        <w:rFonts w:cs="Times New Roman"/>
        <w:spacing w:val="10"/>
        <w:sz w:val="12"/>
        <w:szCs w:val="12"/>
        <w:lang w:eastAsia="hy-AM"/>
      </w:rPr>
      <w:t xml:space="preserve"> </w:t>
    </w:r>
  </w:p>
  <w:p w14:paraId="6D743E8F" w14:textId="77777777" w:rsidR="00095013" w:rsidRPr="00E406DF" w:rsidRDefault="00095013" w:rsidP="00A957A8">
    <w:pPr>
      <w:tabs>
        <w:tab w:val="right" w:pos="7915"/>
      </w:tabs>
      <w:rPr>
        <w:noProof/>
        <w:sz w:val="14"/>
        <w:szCs w:val="18"/>
      </w:rPr>
    </w:pPr>
    <w:r w:rsidRPr="00E406DF">
      <w:rPr>
        <w:rFonts w:hint="cs"/>
        <w:sz w:val="12"/>
        <w:szCs w:val="12"/>
        <w:rtl/>
      </w:rPr>
      <w:t>טלפון: 04-9575050-</w:t>
    </w:r>
    <w:r w:rsidRPr="00E406DF">
      <w:rPr>
        <w:sz w:val="12"/>
        <w:szCs w:val="12"/>
        <w:lang w:eastAsia="hy-AM"/>
      </w:rPr>
      <w:t xml:space="preserve"> </w:t>
    </w:r>
    <w:r w:rsidRPr="00E406DF">
      <w:rPr>
        <w:rFonts w:cs="Times New Roman" w:hint="cs"/>
        <w:spacing w:val="10"/>
        <w:sz w:val="12"/>
        <w:szCs w:val="12"/>
      </w:rPr>
      <w:t>T</w:t>
    </w:r>
    <w:r w:rsidRPr="00E406DF">
      <w:rPr>
        <w:rFonts w:cs="Times New Roman"/>
        <w:spacing w:val="10"/>
        <w:sz w:val="12"/>
        <w:szCs w:val="12"/>
      </w:rPr>
      <w:t>el</w:t>
    </w:r>
    <w:r w:rsidRPr="00E406DF">
      <w:rPr>
        <w:sz w:val="12"/>
        <w:szCs w:val="12"/>
        <w:lang w:eastAsia="hy-AM"/>
      </w:rPr>
      <w:t>:</w:t>
    </w:r>
    <w:r w:rsidRPr="00E406DF">
      <w:rPr>
        <w:sz w:val="12"/>
        <w:szCs w:val="12"/>
      </w:rPr>
      <w:tab/>
    </w:r>
    <w:r w:rsidRPr="00E406DF">
      <w:rPr>
        <w:rFonts w:hint="cs"/>
        <w:sz w:val="12"/>
        <w:szCs w:val="12"/>
        <w:rtl/>
      </w:rPr>
      <w:t>פקס: 04-9575051</w:t>
    </w:r>
    <w:r w:rsidRPr="00E406DF">
      <w:rPr>
        <w:sz w:val="12"/>
        <w:szCs w:val="12"/>
        <w:rtl/>
        <w:lang w:eastAsia="hy-AM"/>
      </w:rPr>
      <w:t>:</w:t>
    </w:r>
    <w:r w:rsidRPr="00E406DF">
      <w:rPr>
        <w:sz w:val="12"/>
        <w:szCs w:val="12"/>
        <w:lang w:eastAsia="hy-AM"/>
      </w:rPr>
      <w:t xml:space="preserve"> </w:t>
    </w:r>
    <w:r w:rsidRPr="00E406DF">
      <w:rPr>
        <w:rFonts w:hint="cs"/>
        <w:sz w:val="12"/>
        <w:szCs w:val="12"/>
        <w:lang w:eastAsia="hy-AM"/>
      </w:rPr>
      <w:t>F</w:t>
    </w:r>
    <w:r w:rsidRPr="00E406DF">
      <w:rPr>
        <w:sz w:val="12"/>
        <w:szCs w:val="12"/>
        <w:lang w:eastAsia="hy-AM"/>
      </w:rPr>
      <w:t>ax</w:t>
    </w:r>
    <w:r w:rsidRPr="00E406DF">
      <w:rPr>
        <w:sz w:val="12"/>
        <w:szCs w:val="12"/>
        <w:rtl/>
        <w:lang w:eastAsia="hy-AM"/>
      </w:rPr>
      <w:t xml:space="preserve"> </w:t>
    </w:r>
    <w:r w:rsidRPr="00E406DF">
      <w:rPr>
        <w:rFonts w:hint="cs"/>
        <w:sz w:val="12"/>
        <w:szCs w:val="12"/>
        <w:rtl/>
      </w:rPr>
      <w:t xml:space="preserve"> </w:t>
    </w:r>
  </w:p>
  <w:p w14:paraId="1F90F5E1" w14:textId="77777777" w:rsidR="00095013" w:rsidRDefault="00095013">
    <w:pPr>
      <w:tabs>
        <w:tab w:val="right" w:pos="7920"/>
      </w:tabs>
      <w:ind w:right="1980"/>
      <w:rPr>
        <w:noProof/>
      </w:rPr>
    </w:pPr>
  </w:p>
  <w:p w14:paraId="17356B05" w14:textId="77777777" w:rsidR="002529EC" w:rsidRDefault="002529EC">
    <w:pPr>
      <w:tabs>
        <w:tab w:val="right" w:pos="7920"/>
      </w:tabs>
      <w:ind w:right="1980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20C9A" w14:textId="77777777" w:rsidR="00F614B4" w:rsidRDefault="00F614B4">
      <w:r>
        <w:separator/>
      </w:r>
    </w:p>
  </w:footnote>
  <w:footnote w:type="continuationSeparator" w:id="0">
    <w:p w14:paraId="6D6F462C" w14:textId="77777777" w:rsidR="00F614B4" w:rsidRDefault="00F614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EC3BE" w14:textId="77777777" w:rsidR="002529EC" w:rsidRDefault="00F342CC" w:rsidP="00775194">
    <w:pPr>
      <w:pStyle w:val="Header"/>
      <w:tabs>
        <w:tab w:val="clear" w:pos="4153"/>
        <w:tab w:val="clear" w:pos="8306"/>
        <w:tab w:val="center" w:pos="5040"/>
        <w:tab w:val="right" w:pos="10080"/>
      </w:tabs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6704" behindDoc="0" locked="0" layoutInCell="1" allowOverlap="1" wp14:anchorId="17534D82" wp14:editId="6E6819D9">
          <wp:simplePos x="0" y="0"/>
          <wp:positionH relativeFrom="column">
            <wp:posOffset>-79155</wp:posOffset>
          </wp:positionH>
          <wp:positionV relativeFrom="paragraph">
            <wp:posOffset>-2540</wp:posOffset>
          </wp:positionV>
          <wp:extent cx="6592986" cy="495300"/>
          <wp:effectExtent l="0" t="0" r="0" b="0"/>
          <wp:wrapNone/>
          <wp:docPr id="1" name="תמונה 6" descr="ram01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am01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4679" cy="4954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7803F2" w14:textId="77777777" w:rsidR="00850A69" w:rsidRDefault="00850A69">
    <w:pPr>
      <w:pStyle w:val="Header"/>
      <w:tabs>
        <w:tab w:val="clear" w:pos="4153"/>
        <w:tab w:val="clear" w:pos="8306"/>
        <w:tab w:val="center" w:pos="5040"/>
        <w:tab w:val="right" w:pos="10080"/>
      </w:tabs>
      <w:rPr>
        <w:rtl/>
      </w:rPr>
    </w:pPr>
  </w:p>
  <w:p w14:paraId="3A3C61E5" w14:textId="77777777" w:rsidR="00850A69" w:rsidRDefault="00850A69">
    <w:pPr>
      <w:pStyle w:val="Header"/>
      <w:tabs>
        <w:tab w:val="clear" w:pos="4153"/>
        <w:tab w:val="clear" w:pos="8306"/>
        <w:tab w:val="center" w:pos="5040"/>
        <w:tab w:val="right" w:pos="10080"/>
      </w:tabs>
    </w:pPr>
  </w:p>
  <w:p w14:paraId="17EDFB57" w14:textId="77777777" w:rsidR="004C6B9D" w:rsidRPr="004C6B9D" w:rsidRDefault="004C6B9D">
    <w:pPr>
      <w:pStyle w:val="Header"/>
      <w:tabs>
        <w:tab w:val="clear" w:pos="4153"/>
        <w:tab w:val="clear" w:pos="8306"/>
        <w:tab w:val="center" w:pos="5040"/>
        <w:tab w:val="right" w:pos="10080"/>
      </w:tabs>
      <w:rPr>
        <w:sz w:val="16"/>
        <w:szCs w:val="16"/>
        <w:rtl/>
      </w:rPr>
    </w:pPr>
  </w:p>
  <w:p w14:paraId="24E02BE0" w14:textId="7732B72A" w:rsidR="00850A69" w:rsidRDefault="00E23071" w:rsidP="00111F88">
    <w:pPr>
      <w:pStyle w:val="Header"/>
      <w:tabs>
        <w:tab w:val="clear" w:pos="4153"/>
        <w:tab w:val="clear" w:pos="8306"/>
        <w:tab w:val="left" w:pos="2580"/>
      </w:tabs>
      <w:bidi w:val="0"/>
      <w:rPr>
        <w:rtl/>
      </w:rPr>
    </w:pPr>
    <w:r>
      <w:rPr>
        <w:rtl/>
      </w:rPr>
      <w:fldChar w:fldCharType="begin"/>
    </w:r>
    <w:r w:rsidR="00850A69">
      <w:rPr>
        <w:rtl/>
      </w:rPr>
      <w:instrText xml:space="preserve"> </w:instrText>
    </w:r>
    <w:r w:rsidR="00850A69">
      <w:rPr>
        <w:rFonts w:hint="cs"/>
      </w:rPr>
      <w:instrText>CREATEDATE  \@ "dd/MM/yyyy"  \* MERGEFORMAT</w:instrText>
    </w:r>
    <w:r w:rsidR="00850A69">
      <w:rPr>
        <w:rtl/>
      </w:rPr>
      <w:instrText xml:space="preserve"> </w:instrText>
    </w:r>
    <w:r>
      <w:rPr>
        <w:rtl/>
      </w:rPr>
      <w:fldChar w:fldCharType="separate"/>
    </w:r>
    <w:r w:rsidR="00043BBB">
      <w:rPr>
        <w:noProof/>
        <w:rtl/>
      </w:rPr>
      <w:t>‏04/05/2025</w:t>
    </w:r>
    <w:r>
      <w:rPr>
        <w:rtl/>
      </w:rPr>
      <w:fldChar w:fldCharType="end"/>
    </w:r>
    <w:r w:rsidR="00111F88">
      <w:rPr>
        <w:rtl/>
      </w:rPr>
      <w:tab/>
    </w:r>
  </w:p>
  <w:p w14:paraId="4700099D" w14:textId="0585706D" w:rsidR="00850A69" w:rsidRDefault="00850A69" w:rsidP="00616C93">
    <w:pPr>
      <w:pStyle w:val="Header"/>
      <w:tabs>
        <w:tab w:val="clear" w:pos="4153"/>
        <w:tab w:val="clear" w:pos="8306"/>
        <w:tab w:val="center" w:pos="5040"/>
        <w:tab w:val="right" w:pos="10080"/>
      </w:tabs>
      <w:jc w:val="right"/>
      <w:rPr>
        <w:noProof/>
      </w:rPr>
    </w:pPr>
    <w:r w:rsidRPr="00420D83">
      <w:rPr>
        <w:rFonts w:hint="cs"/>
        <w:sz w:val="18"/>
        <w:szCs w:val="18"/>
        <w:rtl/>
      </w:rPr>
      <w:t xml:space="preserve">ימוכין: </w:t>
    </w:r>
    <w:r w:rsidR="00F614B4">
      <w:fldChar w:fldCharType="begin"/>
    </w:r>
    <w:r w:rsidR="00F614B4">
      <w:instrText xml:space="preserve"> FILENAME   \* MERGEFORMAT </w:instrText>
    </w:r>
    <w:r w:rsidR="00F614B4">
      <w:fldChar w:fldCharType="separate"/>
    </w:r>
    <w:r w:rsidR="00043BBB" w:rsidRPr="00043BBB">
      <w:rPr>
        <w:noProof/>
        <w:sz w:val="18"/>
        <w:szCs w:val="18"/>
      </w:rPr>
      <w:t>05</w:t>
    </w:r>
    <w:r w:rsidR="00043BBB">
      <w:rPr>
        <w:noProof/>
      </w:rPr>
      <w:t>_25 _</w:t>
    </w:r>
    <w:r w:rsidR="00043BBB">
      <w:rPr>
        <w:noProof/>
        <w:rtl/>
      </w:rPr>
      <w:t>מעקב טמפרטורה ולחות</w:t>
    </w:r>
    <w:r w:rsidR="00043BBB">
      <w:rPr>
        <w:noProof/>
      </w:rPr>
      <w:t>.docx</w:t>
    </w:r>
    <w:r w:rsidR="00F614B4">
      <w:rPr>
        <w:noProof/>
      </w:rPr>
      <w:fldChar w:fldCharType="end"/>
    </w:r>
  </w:p>
  <w:p w14:paraId="6E3A0573" w14:textId="77777777" w:rsidR="00C723D6" w:rsidRPr="00420D83" w:rsidRDefault="00C723D6" w:rsidP="00616C93">
    <w:pPr>
      <w:pStyle w:val="Header"/>
      <w:tabs>
        <w:tab w:val="clear" w:pos="4153"/>
        <w:tab w:val="clear" w:pos="8306"/>
        <w:tab w:val="center" w:pos="5040"/>
        <w:tab w:val="right" w:pos="10080"/>
      </w:tabs>
      <w:jc w:val="right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D5291"/>
    <w:multiLevelType w:val="hybridMultilevel"/>
    <w:tmpl w:val="DD8E4186"/>
    <w:lvl w:ilvl="0" w:tplc="0338FE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400E0"/>
    <w:multiLevelType w:val="hybridMultilevel"/>
    <w:tmpl w:val="845AFB62"/>
    <w:lvl w:ilvl="0" w:tplc="040D0001">
      <w:start w:val="1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080"/>
        </w:tabs>
        <w:ind w:left="1080" w:right="108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3">
    <w:nsid w:val="025E10DA"/>
    <w:multiLevelType w:val="multilevel"/>
    <w:tmpl w:val="E79E6022"/>
    <w:lvl w:ilvl="0">
      <w:start w:val="1"/>
      <w:numFmt w:val="decimal"/>
      <w:lvlText w:val="%1"/>
      <w:lvlJc w:val="left"/>
      <w:pPr>
        <w:tabs>
          <w:tab w:val="num" w:pos="480"/>
        </w:tabs>
        <w:ind w:left="480" w:right="480" w:hanging="48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right="16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right="25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right="37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right="50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right="59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right="72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right="8100" w:hanging="180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right="9360" w:hanging="2160"/>
      </w:pPr>
      <w:rPr>
        <w:rFonts w:hint="cs"/>
      </w:rPr>
    </w:lvl>
  </w:abstractNum>
  <w:abstractNum w:abstractNumId="4">
    <w:nsid w:val="0E1D2B4B"/>
    <w:multiLevelType w:val="hybridMultilevel"/>
    <w:tmpl w:val="4B184AB0"/>
    <w:lvl w:ilvl="0" w:tplc="040D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5">
    <w:nsid w:val="14617C0C"/>
    <w:multiLevelType w:val="hybridMultilevel"/>
    <w:tmpl w:val="95FA0A6A"/>
    <w:lvl w:ilvl="0" w:tplc="D61CAB8E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righ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6">
    <w:nsid w:val="18971A69"/>
    <w:multiLevelType w:val="multilevel"/>
    <w:tmpl w:val="E79E6022"/>
    <w:lvl w:ilvl="0">
      <w:start w:val="1"/>
      <w:numFmt w:val="decimal"/>
      <w:lvlText w:val="%1"/>
      <w:lvlJc w:val="left"/>
      <w:pPr>
        <w:tabs>
          <w:tab w:val="num" w:pos="480"/>
        </w:tabs>
        <w:ind w:left="480" w:right="480" w:hanging="48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right="16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right="25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right="37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right="50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right="59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right="72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right="8100" w:hanging="180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right="9360" w:hanging="2160"/>
      </w:pPr>
      <w:rPr>
        <w:rFonts w:hint="cs"/>
      </w:rPr>
    </w:lvl>
  </w:abstractNum>
  <w:abstractNum w:abstractNumId="7">
    <w:nsid w:val="20603AAD"/>
    <w:multiLevelType w:val="multilevel"/>
    <w:tmpl w:val="E79E6022"/>
    <w:lvl w:ilvl="0">
      <w:start w:val="1"/>
      <w:numFmt w:val="decimal"/>
      <w:lvlText w:val="%1"/>
      <w:lvlJc w:val="left"/>
      <w:pPr>
        <w:tabs>
          <w:tab w:val="num" w:pos="480"/>
        </w:tabs>
        <w:ind w:left="480" w:right="480" w:hanging="48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right="16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right="25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right="37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right="50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right="59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right="72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right="8100" w:hanging="180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right="9360" w:hanging="2160"/>
      </w:pPr>
      <w:rPr>
        <w:rFonts w:hint="cs"/>
      </w:rPr>
    </w:lvl>
  </w:abstractNum>
  <w:abstractNum w:abstractNumId="8">
    <w:nsid w:val="2EDF6622"/>
    <w:multiLevelType w:val="singleLevel"/>
    <w:tmpl w:val="1B062BDC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  <w:i w:val="0"/>
        <w:sz w:val="24"/>
        <w:u w:val="none"/>
      </w:rPr>
    </w:lvl>
  </w:abstractNum>
  <w:abstractNum w:abstractNumId="9">
    <w:nsid w:val="322B47A6"/>
    <w:multiLevelType w:val="hybridMultilevel"/>
    <w:tmpl w:val="3FA615CE"/>
    <w:lvl w:ilvl="0" w:tplc="040D0001">
      <w:start w:val="1"/>
      <w:numFmt w:val="bullet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  <w:lvl w:ilvl="1" w:tplc="F28C84EE">
      <w:start w:val="1"/>
      <w:numFmt w:val="decimal"/>
      <w:lvlText w:val="%2."/>
      <w:lvlJc w:val="left"/>
      <w:pPr>
        <w:tabs>
          <w:tab w:val="num" w:pos="1800"/>
        </w:tabs>
        <w:ind w:left="1800" w:right="180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>
    <w:nsid w:val="77745F58"/>
    <w:multiLevelType w:val="multilevel"/>
    <w:tmpl w:val="E79E6022"/>
    <w:lvl w:ilvl="0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140"/>
        </w:tabs>
        <w:ind w:left="4140" w:right="414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right="50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right="630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7560"/>
        </w:tabs>
        <w:ind w:left="7560" w:right="756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8460"/>
        </w:tabs>
        <w:ind w:left="8460" w:right="846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right="972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10620"/>
        </w:tabs>
        <w:ind w:left="10620" w:right="10620" w:hanging="180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11880"/>
        </w:tabs>
        <w:ind w:left="11880" w:right="11880" w:hanging="2160"/>
      </w:pPr>
      <w:rPr>
        <w:rFonts w:hint="cs"/>
      </w:rPr>
    </w:lvl>
  </w:abstractNum>
  <w:num w:numId="1">
    <w:abstractNumId w:val="0"/>
    <w:lvlOverride w:ilvl="0">
      <w:lvl w:ilvl="0">
        <w:start w:val="2"/>
        <w:numFmt w:val="chosung"/>
        <w:lvlText w:val="-"/>
        <w:legacy w:legacy="1" w:legacySpace="0" w:legacyIndent="360"/>
        <w:lvlJc w:val="left"/>
        <w:pPr>
          <w:ind w:left="360" w:right="360" w:hanging="360"/>
        </w:pPr>
        <w:rPr>
          <w:sz w:val="24"/>
        </w:rPr>
      </w:lvl>
    </w:lvlOverride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6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18"/>
    <w:rsid w:val="00007D03"/>
    <w:rsid w:val="000123BC"/>
    <w:rsid w:val="00030355"/>
    <w:rsid w:val="0004275C"/>
    <w:rsid w:val="00043BBB"/>
    <w:rsid w:val="00044435"/>
    <w:rsid w:val="00067E18"/>
    <w:rsid w:val="00077F4B"/>
    <w:rsid w:val="00095013"/>
    <w:rsid w:val="000975E7"/>
    <w:rsid w:val="000A70A8"/>
    <w:rsid w:val="000B1BF9"/>
    <w:rsid w:val="000B3D4D"/>
    <w:rsid w:val="000C42CF"/>
    <w:rsid w:val="000D6A98"/>
    <w:rsid w:val="000D7905"/>
    <w:rsid w:val="000F2F57"/>
    <w:rsid w:val="000F798F"/>
    <w:rsid w:val="0010175B"/>
    <w:rsid w:val="00104942"/>
    <w:rsid w:val="00111F88"/>
    <w:rsid w:val="0011298C"/>
    <w:rsid w:val="00117B0C"/>
    <w:rsid w:val="001244F8"/>
    <w:rsid w:val="00126EC6"/>
    <w:rsid w:val="00135CDA"/>
    <w:rsid w:val="00140365"/>
    <w:rsid w:val="00144651"/>
    <w:rsid w:val="0014491B"/>
    <w:rsid w:val="0014564A"/>
    <w:rsid w:val="00145B93"/>
    <w:rsid w:val="001557EE"/>
    <w:rsid w:val="0016661A"/>
    <w:rsid w:val="00180925"/>
    <w:rsid w:val="001911AD"/>
    <w:rsid w:val="00193EB9"/>
    <w:rsid w:val="00194CC7"/>
    <w:rsid w:val="00196402"/>
    <w:rsid w:val="001B07FD"/>
    <w:rsid w:val="001B30C9"/>
    <w:rsid w:val="001F5021"/>
    <w:rsid w:val="00214589"/>
    <w:rsid w:val="00214BF9"/>
    <w:rsid w:val="002479A8"/>
    <w:rsid w:val="00247DD4"/>
    <w:rsid w:val="002529EC"/>
    <w:rsid w:val="00260656"/>
    <w:rsid w:val="00267EF8"/>
    <w:rsid w:val="002A773A"/>
    <w:rsid w:val="002B023F"/>
    <w:rsid w:val="002B34E3"/>
    <w:rsid w:val="002D0431"/>
    <w:rsid w:val="002D4BC0"/>
    <w:rsid w:val="002E2D1D"/>
    <w:rsid w:val="002E7A19"/>
    <w:rsid w:val="0033674D"/>
    <w:rsid w:val="003742BE"/>
    <w:rsid w:val="00396270"/>
    <w:rsid w:val="003963EA"/>
    <w:rsid w:val="003B5308"/>
    <w:rsid w:val="003B6368"/>
    <w:rsid w:val="003B66B7"/>
    <w:rsid w:val="003C0FED"/>
    <w:rsid w:val="003C27E6"/>
    <w:rsid w:val="003D1004"/>
    <w:rsid w:val="003D77E9"/>
    <w:rsid w:val="003E50B6"/>
    <w:rsid w:val="0042201B"/>
    <w:rsid w:val="00441504"/>
    <w:rsid w:val="00441DF8"/>
    <w:rsid w:val="00441FE6"/>
    <w:rsid w:val="00461D38"/>
    <w:rsid w:val="004622EA"/>
    <w:rsid w:val="00471EE3"/>
    <w:rsid w:val="0049312D"/>
    <w:rsid w:val="004B1AC9"/>
    <w:rsid w:val="004C6B9D"/>
    <w:rsid w:val="004F5364"/>
    <w:rsid w:val="0052067E"/>
    <w:rsid w:val="00521536"/>
    <w:rsid w:val="005312ED"/>
    <w:rsid w:val="005400D5"/>
    <w:rsid w:val="00540D00"/>
    <w:rsid w:val="00571CE3"/>
    <w:rsid w:val="00575C0B"/>
    <w:rsid w:val="00577CD0"/>
    <w:rsid w:val="00584BCE"/>
    <w:rsid w:val="00584C92"/>
    <w:rsid w:val="005860B8"/>
    <w:rsid w:val="005A484F"/>
    <w:rsid w:val="005B7143"/>
    <w:rsid w:val="005C051D"/>
    <w:rsid w:val="005C5446"/>
    <w:rsid w:val="005C5701"/>
    <w:rsid w:val="005E1C5E"/>
    <w:rsid w:val="005E4AE3"/>
    <w:rsid w:val="00616C93"/>
    <w:rsid w:val="00621230"/>
    <w:rsid w:val="00623170"/>
    <w:rsid w:val="00647302"/>
    <w:rsid w:val="0065293B"/>
    <w:rsid w:val="006557DD"/>
    <w:rsid w:val="00670513"/>
    <w:rsid w:val="00675AB3"/>
    <w:rsid w:val="00675DAF"/>
    <w:rsid w:val="006A11D0"/>
    <w:rsid w:val="006B132E"/>
    <w:rsid w:val="006B2F8C"/>
    <w:rsid w:val="006B47F4"/>
    <w:rsid w:val="006C0CC5"/>
    <w:rsid w:val="006D6C06"/>
    <w:rsid w:val="006D6C68"/>
    <w:rsid w:val="006E061A"/>
    <w:rsid w:val="006E06DB"/>
    <w:rsid w:val="006E19F9"/>
    <w:rsid w:val="006F49F2"/>
    <w:rsid w:val="007055CE"/>
    <w:rsid w:val="00707623"/>
    <w:rsid w:val="007115AA"/>
    <w:rsid w:val="00717DC8"/>
    <w:rsid w:val="007265EE"/>
    <w:rsid w:val="0072684C"/>
    <w:rsid w:val="00730E24"/>
    <w:rsid w:val="0074795C"/>
    <w:rsid w:val="00760D0E"/>
    <w:rsid w:val="00764812"/>
    <w:rsid w:val="00775194"/>
    <w:rsid w:val="00786CCD"/>
    <w:rsid w:val="00787205"/>
    <w:rsid w:val="00791FF8"/>
    <w:rsid w:val="007A279E"/>
    <w:rsid w:val="007B546C"/>
    <w:rsid w:val="007C4747"/>
    <w:rsid w:val="007C479A"/>
    <w:rsid w:val="007E0A62"/>
    <w:rsid w:val="007E6577"/>
    <w:rsid w:val="007F3AA0"/>
    <w:rsid w:val="00802FDA"/>
    <w:rsid w:val="00807B94"/>
    <w:rsid w:val="0081173E"/>
    <w:rsid w:val="00812BF0"/>
    <w:rsid w:val="00813283"/>
    <w:rsid w:val="0081465C"/>
    <w:rsid w:val="008163A7"/>
    <w:rsid w:val="008175B4"/>
    <w:rsid w:val="00844057"/>
    <w:rsid w:val="00850A69"/>
    <w:rsid w:val="00860122"/>
    <w:rsid w:val="00862CCC"/>
    <w:rsid w:val="00867139"/>
    <w:rsid w:val="0087658F"/>
    <w:rsid w:val="00890029"/>
    <w:rsid w:val="00893AF1"/>
    <w:rsid w:val="008976D5"/>
    <w:rsid w:val="008A5166"/>
    <w:rsid w:val="008B6921"/>
    <w:rsid w:val="008C1F73"/>
    <w:rsid w:val="008D5C75"/>
    <w:rsid w:val="008E3526"/>
    <w:rsid w:val="008F24A0"/>
    <w:rsid w:val="00924B08"/>
    <w:rsid w:val="0095134F"/>
    <w:rsid w:val="009631F3"/>
    <w:rsid w:val="00965480"/>
    <w:rsid w:val="00980F1B"/>
    <w:rsid w:val="00981E80"/>
    <w:rsid w:val="00992332"/>
    <w:rsid w:val="009945EA"/>
    <w:rsid w:val="009968C9"/>
    <w:rsid w:val="009B3B23"/>
    <w:rsid w:val="009D5EDF"/>
    <w:rsid w:val="009E052E"/>
    <w:rsid w:val="009E13D1"/>
    <w:rsid w:val="009F3E7E"/>
    <w:rsid w:val="00A05F4C"/>
    <w:rsid w:val="00A1348A"/>
    <w:rsid w:val="00A31EA8"/>
    <w:rsid w:val="00A42A11"/>
    <w:rsid w:val="00A43F82"/>
    <w:rsid w:val="00A479AB"/>
    <w:rsid w:val="00A700BE"/>
    <w:rsid w:val="00A7466D"/>
    <w:rsid w:val="00A957A8"/>
    <w:rsid w:val="00AA0F9E"/>
    <w:rsid w:val="00AB784B"/>
    <w:rsid w:val="00AC7117"/>
    <w:rsid w:val="00AE0578"/>
    <w:rsid w:val="00B03334"/>
    <w:rsid w:val="00B1318A"/>
    <w:rsid w:val="00B13891"/>
    <w:rsid w:val="00B144CA"/>
    <w:rsid w:val="00B2332F"/>
    <w:rsid w:val="00B37825"/>
    <w:rsid w:val="00B44E4B"/>
    <w:rsid w:val="00B57078"/>
    <w:rsid w:val="00B67C93"/>
    <w:rsid w:val="00B82495"/>
    <w:rsid w:val="00B8605A"/>
    <w:rsid w:val="00B9075A"/>
    <w:rsid w:val="00B95E84"/>
    <w:rsid w:val="00BB4799"/>
    <w:rsid w:val="00BB598B"/>
    <w:rsid w:val="00BC0A2D"/>
    <w:rsid w:val="00BC3C5D"/>
    <w:rsid w:val="00BC62E0"/>
    <w:rsid w:val="00BD6638"/>
    <w:rsid w:val="00C116B5"/>
    <w:rsid w:val="00C22CE2"/>
    <w:rsid w:val="00C4232F"/>
    <w:rsid w:val="00C451A5"/>
    <w:rsid w:val="00C62724"/>
    <w:rsid w:val="00C62F68"/>
    <w:rsid w:val="00C723D6"/>
    <w:rsid w:val="00C94E45"/>
    <w:rsid w:val="00CA1D0E"/>
    <w:rsid w:val="00CB6827"/>
    <w:rsid w:val="00CC49FD"/>
    <w:rsid w:val="00CD1510"/>
    <w:rsid w:val="00CF7E8D"/>
    <w:rsid w:val="00D33CDC"/>
    <w:rsid w:val="00D36E2D"/>
    <w:rsid w:val="00D41D42"/>
    <w:rsid w:val="00D50856"/>
    <w:rsid w:val="00D50C27"/>
    <w:rsid w:val="00D5657A"/>
    <w:rsid w:val="00D63F04"/>
    <w:rsid w:val="00D77ED2"/>
    <w:rsid w:val="00D77F1E"/>
    <w:rsid w:val="00D83734"/>
    <w:rsid w:val="00D94A3C"/>
    <w:rsid w:val="00DA2A9D"/>
    <w:rsid w:val="00DA6F98"/>
    <w:rsid w:val="00DB79A3"/>
    <w:rsid w:val="00DC20F4"/>
    <w:rsid w:val="00DD1BFA"/>
    <w:rsid w:val="00DD49F5"/>
    <w:rsid w:val="00DD661F"/>
    <w:rsid w:val="00DF0B96"/>
    <w:rsid w:val="00E1324B"/>
    <w:rsid w:val="00E173DD"/>
    <w:rsid w:val="00E23071"/>
    <w:rsid w:val="00E34B8C"/>
    <w:rsid w:val="00E406DF"/>
    <w:rsid w:val="00E51FB3"/>
    <w:rsid w:val="00E5658C"/>
    <w:rsid w:val="00E57325"/>
    <w:rsid w:val="00E7090E"/>
    <w:rsid w:val="00E76B50"/>
    <w:rsid w:val="00E845D1"/>
    <w:rsid w:val="00E95D73"/>
    <w:rsid w:val="00E97FFA"/>
    <w:rsid w:val="00EC026A"/>
    <w:rsid w:val="00EC0402"/>
    <w:rsid w:val="00EC5268"/>
    <w:rsid w:val="00EE532E"/>
    <w:rsid w:val="00EF2A7D"/>
    <w:rsid w:val="00F342CC"/>
    <w:rsid w:val="00F509FF"/>
    <w:rsid w:val="00F614B4"/>
    <w:rsid w:val="00F71EA8"/>
    <w:rsid w:val="00F96E15"/>
    <w:rsid w:val="00FB73E2"/>
    <w:rsid w:val="00FC1E63"/>
    <w:rsid w:val="00FD2DB1"/>
    <w:rsid w:val="00FE35C4"/>
    <w:rsid w:val="00FE727A"/>
    <w:rsid w:val="00FF6A94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1449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Tahoma"/>
        <w:sz w:val="22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18"/>
    <w:pPr>
      <w:bidi/>
    </w:pPr>
    <w:rPr>
      <w:rFonts w:ascii="Times New Roman" w:hAnsi="Times New Roman" w:cs="David"/>
      <w:sz w:val="20"/>
      <w:lang w:eastAsia="he-IL"/>
    </w:rPr>
  </w:style>
  <w:style w:type="paragraph" w:styleId="Heading1">
    <w:name w:val="heading 1"/>
    <w:basedOn w:val="Normal"/>
    <w:next w:val="Normal"/>
    <w:qFormat/>
    <w:rsid w:val="002529EC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2529EC"/>
    <w:pPr>
      <w:keepNext/>
      <w:spacing w:line="360" w:lineRule="auto"/>
      <w:jc w:val="center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2529EC"/>
    <w:pPr>
      <w:keepNext/>
      <w:numPr>
        <w:numId w:val="2"/>
      </w:numPr>
      <w:tabs>
        <w:tab w:val="clear" w:pos="720"/>
      </w:tabs>
      <w:ind w:left="360" w:right="0"/>
      <w:outlineLvl w:val="2"/>
    </w:pPr>
    <w:rPr>
      <w:i/>
      <w:iCs/>
      <w:u w:val="single"/>
    </w:rPr>
  </w:style>
  <w:style w:type="paragraph" w:styleId="Heading4">
    <w:name w:val="heading 4"/>
    <w:basedOn w:val="Normal"/>
    <w:next w:val="Normal"/>
    <w:qFormat/>
    <w:rsid w:val="002529EC"/>
    <w:pPr>
      <w:keepNext/>
      <w:jc w:val="center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529EC"/>
    <w:pPr>
      <w:keepNext/>
      <w:spacing w:line="360" w:lineRule="auto"/>
      <w:ind w:left="624" w:hanging="397"/>
      <w:jc w:val="center"/>
      <w:outlineLvl w:val="4"/>
    </w:pPr>
    <w:rPr>
      <w:rFonts w:ascii="Arial" w:hAnsi="Arial" w:cs="Arial"/>
      <w:u w:val="single"/>
    </w:rPr>
  </w:style>
  <w:style w:type="paragraph" w:styleId="Heading6">
    <w:name w:val="heading 6"/>
    <w:basedOn w:val="Normal"/>
    <w:next w:val="Normal"/>
    <w:qFormat/>
    <w:rsid w:val="002529EC"/>
    <w:pPr>
      <w:keepNext/>
      <w:jc w:val="center"/>
      <w:outlineLvl w:val="5"/>
    </w:pPr>
    <w:rPr>
      <w:spacing w:val="-5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529E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2529E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2529EC"/>
  </w:style>
  <w:style w:type="paragraph" w:styleId="BodyTextIndent3">
    <w:name w:val="Body Text Indent 3"/>
    <w:basedOn w:val="Normal"/>
    <w:semiHidden/>
    <w:rsid w:val="002529EC"/>
    <w:pPr>
      <w:tabs>
        <w:tab w:val="left" w:pos="1650"/>
      </w:tabs>
      <w:ind w:left="1650" w:hanging="1423"/>
    </w:pPr>
  </w:style>
  <w:style w:type="paragraph" w:styleId="BodyTextIndent">
    <w:name w:val="Body Text Indent"/>
    <w:basedOn w:val="Normal"/>
    <w:semiHidden/>
    <w:rsid w:val="002529EC"/>
    <w:pPr>
      <w:ind w:left="681" w:hanging="425"/>
    </w:pPr>
  </w:style>
  <w:style w:type="character" w:styleId="Hyperlink">
    <w:name w:val="Hyperlink"/>
    <w:basedOn w:val="DefaultParagraphFont"/>
    <w:semiHidden/>
    <w:rsid w:val="002529E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529EC"/>
    <w:rPr>
      <w:color w:val="800080"/>
      <w:u w:val="single"/>
    </w:rPr>
  </w:style>
  <w:style w:type="paragraph" w:customStyle="1" w:styleId="font0">
    <w:name w:val="font0"/>
    <w:basedOn w:val="Normal"/>
    <w:rsid w:val="002529EC"/>
    <w:pPr>
      <w:bidi w:val="0"/>
      <w:spacing w:before="100" w:beforeAutospacing="1" w:after="100" w:afterAutospacing="1"/>
    </w:pPr>
    <w:rPr>
      <w:rFonts w:ascii="Arial" w:hAnsi="Arial" w:cs="Arial"/>
      <w:szCs w:val="20"/>
    </w:rPr>
  </w:style>
  <w:style w:type="paragraph" w:customStyle="1" w:styleId="DocumentLabel">
    <w:name w:val="Document Label"/>
    <w:basedOn w:val="Normal"/>
    <w:rsid w:val="002529EC"/>
    <w:pPr>
      <w:keepNext/>
      <w:keepLines/>
      <w:spacing w:before="400" w:after="120" w:line="240" w:lineRule="atLeast"/>
      <w:ind w:left="-839"/>
    </w:pPr>
    <w:rPr>
      <w:rFonts w:ascii="Arial Narrow" w:hAnsi="Arial Narrow" w:cs="Times New Roman"/>
      <w:noProof/>
      <w:spacing w:val="-100"/>
      <w:kern w:val="28"/>
      <w:sz w:val="108"/>
      <w:szCs w:val="108"/>
    </w:rPr>
  </w:style>
  <w:style w:type="paragraph" w:styleId="MessageHeader">
    <w:name w:val="Message Header"/>
    <w:basedOn w:val="BodyText"/>
    <w:semiHidden/>
    <w:rsid w:val="002529EC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57"/>
    </w:pPr>
    <w:rPr>
      <w:spacing w:val="-10"/>
    </w:rPr>
  </w:style>
  <w:style w:type="paragraph" w:styleId="BodyText">
    <w:name w:val="Body Text"/>
    <w:basedOn w:val="Normal"/>
    <w:semiHidden/>
    <w:rsid w:val="002529EC"/>
    <w:pPr>
      <w:spacing w:after="120"/>
    </w:pPr>
  </w:style>
  <w:style w:type="paragraph" w:customStyle="1" w:styleId="MessageHeaderFirst">
    <w:name w:val="Message Header First"/>
    <w:basedOn w:val="MessageHeader"/>
    <w:next w:val="MessageHeader"/>
    <w:rsid w:val="002529EC"/>
    <w:pPr>
      <w:ind w:left="720"/>
    </w:pPr>
  </w:style>
  <w:style w:type="character" w:customStyle="1" w:styleId="MessageHeaderLabel">
    <w:name w:val="Message Header Label"/>
    <w:rsid w:val="002529EC"/>
    <w:rPr>
      <w:rFonts w:ascii="Arial Black" w:cs="Arial"/>
      <w:bCs/>
      <w:iCs w:val="0"/>
      <w:sz w:val="18"/>
      <w:szCs w:val="18"/>
    </w:rPr>
  </w:style>
  <w:style w:type="paragraph" w:styleId="BodyText2">
    <w:name w:val="Body Text 2"/>
    <w:basedOn w:val="Normal"/>
    <w:semiHidden/>
    <w:rsid w:val="002529EC"/>
    <w:rPr>
      <w:sz w:val="16"/>
      <w:szCs w:val="16"/>
    </w:rPr>
  </w:style>
  <w:style w:type="paragraph" w:styleId="BodyTextIndent2">
    <w:name w:val="Body Text Indent 2"/>
    <w:basedOn w:val="Normal"/>
    <w:semiHidden/>
    <w:rsid w:val="002529EC"/>
    <w:pPr>
      <w:ind w:left="793" w:hanging="283"/>
    </w:pPr>
    <w:rPr>
      <w:noProof/>
    </w:rPr>
  </w:style>
  <w:style w:type="paragraph" w:styleId="ListParagraph">
    <w:name w:val="List Paragraph"/>
    <w:basedOn w:val="Normal"/>
    <w:uiPriority w:val="34"/>
    <w:qFormat/>
    <w:rsid w:val="00F96E15"/>
    <w:pPr>
      <w:ind w:left="720"/>
      <w:contextualSpacing/>
    </w:pPr>
  </w:style>
  <w:style w:type="paragraph" w:styleId="Title">
    <w:name w:val="Title"/>
    <w:basedOn w:val="Normal"/>
    <w:link w:val="TitleChar"/>
    <w:qFormat/>
    <w:rsid w:val="00067E18"/>
    <w:pPr>
      <w:jc w:val="center"/>
    </w:pPr>
    <w:rPr>
      <w:rFonts w:ascii="Tahoma" w:hAnsi="Tahoma" w:cs="Tahoma"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67E18"/>
    <w:rPr>
      <w:rFonts w:ascii="Tahoma" w:hAnsi="Tahoma"/>
      <w:color w:val="000000"/>
      <w:sz w:val="72"/>
      <w:szCs w:val="72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ahoma"/>
        <w:sz w:val="22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18"/>
    <w:pPr>
      <w:bidi/>
    </w:pPr>
    <w:rPr>
      <w:rFonts w:ascii="Times New Roman" w:hAnsi="Times New Roman" w:cs="David"/>
      <w:sz w:val="20"/>
      <w:lang w:eastAsia="he-IL"/>
    </w:rPr>
  </w:style>
  <w:style w:type="paragraph" w:styleId="Heading1">
    <w:name w:val="heading 1"/>
    <w:basedOn w:val="Normal"/>
    <w:next w:val="Normal"/>
    <w:qFormat/>
    <w:rsid w:val="002529EC"/>
    <w:pPr>
      <w:keepNext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2529EC"/>
    <w:pPr>
      <w:keepNext/>
      <w:spacing w:line="360" w:lineRule="auto"/>
      <w:jc w:val="center"/>
      <w:outlineLvl w:val="1"/>
    </w:pPr>
    <w:rPr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2529EC"/>
    <w:pPr>
      <w:keepNext/>
      <w:numPr>
        <w:numId w:val="2"/>
      </w:numPr>
      <w:tabs>
        <w:tab w:val="clear" w:pos="720"/>
      </w:tabs>
      <w:ind w:left="360" w:right="0"/>
      <w:outlineLvl w:val="2"/>
    </w:pPr>
    <w:rPr>
      <w:i/>
      <w:iCs/>
      <w:u w:val="single"/>
    </w:rPr>
  </w:style>
  <w:style w:type="paragraph" w:styleId="Heading4">
    <w:name w:val="heading 4"/>
    <w:basedOn w:val="Normal"/>
    <w:next w:val="Normal"/>
    <w:qFormat/>
    <w:rsid w:val="002529EC"/>
    <w:pPr>
      <w:keepNext/>
      <w:jc w:val="center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529EC"/>
    <w:pPr>
      <w:keepNext/>
      <w:spacing w:line="360" w:lineRule="auto"/>
      <w:ind w:left="624" w:hanging="397"/>
      <w:jc w:val="center"/>
      <w:outlineLvl w:val="4"/>
    </w:pPr>
    <w:rPr>
      <w:rFonts w:ascii="Arial" w:hAnsi="Arial" w:cs="Arial"/>
      <w:u w:val="single"/>
    </w:rPr>
  </w:style>
  <w:style w:type="paragraph" w:styleId="Heading6">
    <w:name w:val="heading 6"/>
    <w:basedOn w:val="Normal"/>
    <w:next w:val="Normal"/>
    <w:qFormat/>
    <w:rsid w:val="002529EC"/>
    <w:pPr>
      <w:keepNext/>
      <w:jc w:val="center"/>
      <w:outlineLvl w:val="5"/>
    </w:pPr>
    <w:rPr>
      <w:spacing w:val="-5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529E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2529E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2529EC"/>
  </w:style>
  <w:style w:type="paragraph" w:styleId="BodyTextIndent3">
    <w:name w:val="Body Text Indent 3"/>
    <w:basedOn w:val="Normal"/>
    <w:semiHidden/>
    <w:rsid w:val="002529EC"/>
    <w:pPr>
      <w:tabs>
        <w:tab w:val="left" w:pos="1650"/>
      </w:tabs>
      <w:ind w:left="1650" w:hanging="1423"/>
    </w:pPr>
  </w:style>
  <w:style w:type="paragraph" w:styleId="BodyTextIndent">
    <w:name w:val="Body Text Indent"/>
    <w:basedOn w:val="Normal"/>
    <w:semiHidden/>
    <w:rsid w:val="002529EC"/>
    <w:pPr>
      <w:ind w:left="681" w:hanging="425"/>
    </w:pPr>
  </w:style>
  <w:style w:type="character" w:styleId="Hyperlink">
    <w:name w:val="Hyperlink"/>
    <w:basedOn w:val="DefaultParagraphFont"/>
    <w:semiHidden/>
    <w:rsid w:val="002529EC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529EC"/>
    <w:rPr>
      <w:color w:val="800080"/>
      <w:u w:val="single"/>
    </w:rPr>
  </w:style>
  <w:style w:type="paragraph" w:customStyle="1" w:styleId="font0">
    <w:name w:val="font0"/>
    <w:basedOn w:val="Normal"/>
    <w:rsid w:val="002529EC"/>
    <w:pPr>
      <w:bidi w:val="0"/>
      <w:spacing w:before="100" w:beforeAutospacing="1" w:after="100" w:afterAutospacing="1"/>
    </w:pPr>
    <w:rPr>
      <w:rFonts w:ascii="Arial" w:hAnsi="Arial" w:cs="Arial"/>
      <w:szCs w:val="20"/>
    </w:rPr>
  </w:style>
  <w:style w:type="paragraph" w:customStyle="1" w:styleId="DocumentLabel">
    <w:name w:val="Document Label"/>
    <w:basedOn w:val="Normal"/>
    <w:rsid w:val="002529EC"/>
    <w:pPr>
      <w:keepNext/>
      <w:keepLines/>
      <w:spacing w:before="400" w:after="120" w:line="240" w:lineRule="atLeast"/>
      <w:ind w:left="-839"/>
    </w:pPr>
    <w:rPr>
      <w:rFonts w:ascii="Arial Narrow" w:hAnsi="Arial Narrow" w:cs="Times New Roman"/>
      <w:noProof/>
      <w:spacing w:val="-100"/>
      <w:kern w:val="28"/>
      <w:sz w:val="108"/>
      <w:szCs w:val="108"/>
    </w:rPr>
  </w:style>
  <w:style w:type="paragraph" w:styleId="MessageHeader">
    <w:name w:val="Message Header"/>
    <w:basedOn w:val="BodyText"/>
    <w:semiHidden/>
    <w:rsid w:val="002529EC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57"/>
    </w:pPr>
    <w:rPr>
      <w:spacing w:val="-10"/>
    </w:rPr>
  </w:style>
  <w:style w:type="paragraph" w:styleId="BodyText">
    <w:name w:val="Body Text"/>
    <w:basedOn w:val="Normal"/>
    <w:semiHidden/>
    <w:rsid w:val="002529EC"/>
    <w:pPr>
      <w:spacing w:after="120"/>
    </w:pPr>
  </w:style>
  <w:style w:type="paragraph" w:customStyle="1" w:styleId="MessageHeaderFirst">
    <w:name w:val="Message Header First"/>
    <w:basedOn w:val="MessageHeader"/>
    <w:next w:val="MessageHeader"/>
    <w:rsid w:val="002529EC"/>
    <w:pPr>
      <w:ind w:left="720"/>
    </w:pPr>
  </w:style>
  <w:style w:type="character" w:customStyle="1" w:styleId="MessageHeaderLabel">
    <w:name w:val="Message Header Label"/>
    <w:rsid w:val="002529EC"/>
    <w:rPr>
      <w:rFonts w:ascii="Arial Black" w:cs="Arial"/>
      <w:bCs/>
      <w:iCs w:val="0"/>
      <w:sz w:val="18"/>
      <w:szCs w:val="18"/>
    </w:rPr>
  </w:style>
  <w:style w:type="paragraph" w:styleId="BodyText2">
    <w:name w:val="Body Text 2"/>
    <w:basedOn w:val="Normal"/>
    <w:semiHidden/>
    <w:rsid w:val="002529EC"/>
    <w:rPr>
      <w:sz w:val="16"/>
      <w:szCs w:val="16"/>
    </w:rPr>
  </w:style>
  <w:style w:type="paragraph" w:styleId="BodyTextIndent2">
    <w:name w:val="Body Text Indent 2"/>
    <w:basedOn w:val="Normal"/>
    <w:semiHidden/>
    <w:rsid w:val="002529EC"/>
    <w:pPr>
      <w:ind w:left="793" w:hanging="283"/>
    </w:pPr>
    <w:rPr>
      <w:noProof/>
    </w:rPr>
  </w:style>
  <w:style w:type="paragraph" w:styleId="ListParagraph">
    <w:name w:val="List Paragraph"/>
    <w:basedOn w:val="Normal"/>
    <w:uiPriority w:val="34"/>
    <w:qFormat/>
    <w:rsid w:val="00F96E15"/>
    <w:pPr>
      <w:ind w:left="720"/>
      <w:contextualSpacing/>
    </w:pPr>
  </w:style>
  <w:style w:type="paragraph" w:styleId="Title">
    <w:name w:val="Title"/>
    <w:basedOn w:val="Normal"/>
    <w:link w:val="TitleChar"/>
    <w:qFormat/>
    <w:rsid w:val="00067E18"/>
    <w:pPr>
      <w:jc w:val="center"/>
    </w:pPr>
    <w:rPr>
      <w:rFonts w:ascii="Tahoma" w:hAnsi="Tahoma" w:cs="Tahoma"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67E18"/>
    <w:rPr>
      <w:rFonts w:ascii="Tahoma" w:hAnsi="Tahoma"/>
      <w:color w:val="000000"/>
      <w:sz w:val="72"/>
      <w:szCs w:val="7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&#8235;&#1514;&#1489;&#1504;&#1497;&#1493;&#1514;%20&#1502;&#1493;&#1514;&#1488;&#1502;&#1493;&#1514;%20&#1488;&#1497;&#1513;&#1497;&#1514;%20&#1513;&#1500;%20Office&#8236;\&#1500;&#1493;&#1490;&#1493;%20&#1512;&#1488;&#1502;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7440D-D529-4119-AC79-01965A43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לוגו ראמ.dotx</Template>
  <TotalTime>40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פקס</vt:lpstr>
      <vt:lpstr>פקס</vt:lpstr>
    </vt:vector>
  </TitlesOfParts>
  <Company>ram-electromagnetic components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פקס</dc:title>
  <dc:creator>miri</dc:creator>
  <cp:lastModifiedBy>user</cp:lastModifiedBy>
  <cp:revision>12</cp:revision>
  <cp:lastPrinted>2025-08-03T05:37:00Z</cp:lastPrinted>
  <dcterms:created xsi:type="dcterms:W3CDTF">2025-05-04T12:28:00Z</dcterms:created>
  <dcterms:modified xsi:type="dcterms:W3CDTF">2025-08-03T05:37:00Z</dcterms:modified>
</cp:coreProperties>
</file>